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F8F2" w14:textId="77777777" w:rsidR="002858E0" w:rsidRDefault="00D84151" w:rsidP="003B218A">
      <w:pPr>
        <w:spacing w:after="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 wp14:anchorId="786EDB3E" wp14:editId="4FDDC44C">
            <wp:extent cx="5943600" cy="1346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85C90" w14:textId="77777777" w:rsidR="00066DD4" w:rsidRPr="00E60A1F" w:rsidRDefault="00066DD4" w:rsidP="00066DD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E60A1F"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Министерство науки и высшего образования Российской Федерации</w:t>
      </w:r>
    </w:p>
    <w:p w14:paraId="57F3FBDE" w14:textId="77777777" w:rsidR="00066DD4" w:rsidRPr="00E60A1F" w:rsidRDefault="00066DD4" w:rsidP="00066DD4">
      <w:pPr>
        <w:spacing w:after="200"/>
        <w:jc w:val="center"/>
        <w:rPr>
          <w:rFonts w:ascii="Times New Roman" w:eastAsia="Times New Roman" w:hAnsi="Times New Roman" w:cs="Times New Roman"/>
          <w:b/>
          <w:szCs w:val="28"/>
          <w:lang w:val="ru-RU"/>
        </w:rPr>
      </w:pP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Федеральное государственное бюджетное образовательное</w:t>
      </w:r>
      <w:r>
        <w:rPr>
          <w:rFonts w:ascii="Times New Roman" w:eastAsia="Times New Roman" w:hAnsi="Times New Roman" w:cs="Times New Roman"/>
          <w:b/>
          <w:szCs w:val="28"/>
          <w:lang w:val="ru-RU"/>
        </w:rPr>
        <w:t xml:space="preserve"> 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учреждение высшего образования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МОСКОВСКИЙ ГОСУДАРСТВЕННЫЙ ТЕХНИЧЕСКИЙ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Н.Э.БАУМАНА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(национальный исследовательский университет)»</w:t>
      </w:r>
    </w:p>
    <w:p w14:paraId="461261A5" w14:textId="77777777" w:rsidR="00066DD4" w:rsidRPr="003B218A" w:rsidRDefault="00066DD4" w:rsidP="00066DD4">
      <w:pPr>
        <w:spacing w:after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Факультет: Информатика и системы управления</w:t>
      </w:r>
    </w:p>
    <w:p w14:paraId="4A38C34B" w14:textId="77777777" w:rsidR="00066DD4" w:rsidRPr="003B218A" w:rsidRDefault="00066DD4" w:rsidP="00066DD4">
      <w:pPr>
        <w:spacing w:after="9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Кафедра:</w:t>
      </w: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B21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Теоретическая информатика и компьютерные технологии</w:t>
      </w:r>
    </w:p>
    <w:p w14:paraId="7EA8F19A" w14:textId="5996FAEE" w:rsidR="002858E0" w:rsidRPr="00810129" w:rsidRDefault="008D3600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Лабораторная работа № </w:t>
      </w:r>
      <w:r w:rsidR="009F3ED4" w:rsidRPr="009F3ED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7.</w:t>
      </w:r>
      <w:r w:rsidR="00810129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</w:t>
      </w:r>
    </w:p>
    <w:p w14:paraId="3249AD96" w14:textId="77B4F94F" w:rsidR="002858E0" w:rsidRPr="00810129" w:rsidRDefault="00810129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Самоприменимый генератор компиляторов на основе предсказывающего анализа</w:t>
      </w:r>
    </w:p>
    <w:p w14:paraId="4F952B15" w14:textId="77777777" w:rsidR="00D506B5" w:rsidRPr="00D506B5" w:rsidRDefault="00D506B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«Конструирование компиляторов»</w:t>
      </w:r>
    </w:p>
    <w:p w14:paraId="28A2AB6F" w14:textId="584E7651" w:rsidR="002858E0" w:rsidRPr="00DC4DA3" w:rsidRDefault="008D3600" w:rsidP="00810129">
      <w:pPr>
        <w:spacing w:after="7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9F3ED4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03977CE5" w14:textId="77777777" w:rsidR="003B218A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Работу выполнил</w:t>
      </w:r>
    </w:p>
    <w:p w14:paraId="659F202D" w14:textId="6F3632D0" w:rsidR="003B218A" w:rsidRPr="00DC4DA3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группы ИУ9-6</w:t>
      </w:r>
      <w:r w:rsidR="00DC4DA3" w:rsidRP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</w:p>
    <w:p w14:paraId="24A24706" w14:textId="202921E5" w:rsidR="002858E0" w:rsidRPr="003B218A" w:rsidRDefault="00DC4DA3" w:rsidP="00804977">
      <w:pPr>
        <w:spacing w:after="120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Жук Дмитрий</w:t>
      </w:r>
    </w:p>
    <w:p w14:paraId="008B8182" w14:textId="33B9E070" w:rsidR="003B218A" w:rsidRPr="00D506B5" w:rsidRDefault="002244FC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Москва, 202</w:t>
      </w:r>
      <w:r w:rsidR="00DC4DA3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14:paraId="02F400EB" w14:textId="77777777" w:rsidR="003B218A" w:rsidRPr="000B344D" w:rsidRDefault="003B218A" w:rsidP="0080497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  <w:r w:rsidR="00804977" w:rsidRPr="000B344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6567728D" w14:textId="63068129" w:rsidR="00833EB8" w:rsidRPr="0061627C" w:rsidRDefault="00833EB8" w:rsidP="008D360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>Целью данной работы является</w:t>
      </w:r>
      <w:r w:rsidR="009F3E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изучение алгоритма построения таблиц предсказывающего анализатора</w:t>
      </w:r>
      <w:r w:rsidR="0061627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0E8BC00" w14:textId="43ED9AF5" w:rsidR="00833EB8" w:rsidRDefault="00833EB8" w:rsidP="008D360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</w:p>
    <w:p w14:paraId="65D3DCAF" w14:textId="2454D47C" w:rsidR="008D3600" w:rsidRDefault="00810129" w:rsidP="0061627C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работа делается на основе выпол</w:t>
      </w:r>
      <w:r w:rsidR="009F4068">
        <w:rPr>
          <w:rFonts w:ascii="Times New Roman" w:eastAsia="Times New Roman" w:hAnsi="Times New Roman" w:cs="Times New Roman"/>
          <w:sz w:val="28"/>
          <w:szCs w:val="28"/>
          <w:lang w:val="ru-RU"/>
        </w:rPr>
        <w:t>ненной лабораторной работы 7.1. Выполнение данной лабораторной работы состоит из следующих этапов</w:t>
      </w:r>
      <w:r w:rsidR="009F3ED4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D2629E3" w14:textId="7DA2E7BB" w:rsidR="004F1914" w:rsidRDefault="009F4068" w:rsidP="009F3ED4">
      <w:pPr>
        <w:pStyle w:val="aa"/>
        <w:numPr>
          <w:ilvl w:val="0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Переписыавние нрамматики вхожного языка на самом входном языке</w:t>
      </w:r>
      <w:r w:rsidR="0043102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DA0D962" w14:textId="00CF772A" w:rsidR="009F4068" w:rsidRDefault="009F4068" w:rsidP="009F3ED4">
      <w:pPr>
        <w:pStyle w:val="aa"/>
        <w:numPr>
          <w:ilvl w:val="0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Добавление в программу, написанной на лабораторной работе 7.1, генератора таблицы разбора на основе дерева разбора. Таблица разбора должна представлять собой инициализированный двумерный массив на рабочем языке.</w:t>
      </w:r>
    </w:p>
    <w:p w14:paraId="321B2893" w14:textId="1E68CDE1" w:rsidR="009F4068" w:rsidRDefault="009F4068" w:rsidP="009F3ED4">
      <w:pPr>
        <w:pStyle w:val="aa"/>
        <w:numPr>
          <w:ilvl w:val="0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Тестирование генератора компиляторов путем написания простейшего калькулятора арифметических выражений на основе грамматики.</w:t>
      </w:r>
    </w:p>
    <w:p w14:paraId="35AEF573" w14:textId="5E5B628A" w:rsidR="005364D2" w:rsidRPr="009F3ED4" w:rsidRDefault="005364D2" w:rsidP="009F3ED4">
      <w:pPr>
        <w:pStyle w:val="aa"/>
        <w:numPr>
          <w:ilvl w:val="0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Раскрутка генератора компиляторов путём подачи на вход грамматики входного языка, написанной на самом входном языке и замены таблицы разбора, написанной вручную, на сгенерированную таблицу разбора.</w:t>
      </w:r>
    </w:p>
    <w:p w14:paraId="04383E75" w14:textId="66F6EBCB" w:rsidR="0043102F" w:rsidRPr="0043102F" w:rsidRDefault="003A6830" w:rsidP="0043102F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A68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Индивидуальный вариант</w:t>
      </w:r>
    </w:p>
    <w:p w14:paraId="1DAC25D5" w14:textId="77777777" w:rsidR="003E2F67" w:rsidRDefault="003E2F67" w:rsidP="003E2F6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</w:pPr>
    </w:p>
    <w:p w14:paraId="6FE893BE" w14:textId="0F752F81" w:rsidR="003E2F67" w:rsidRPr="003E2F67" w:rsidRDefault="003E2F67" w:rsidP="003E2F6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</w:pPr>
      <w:r w:rsidRPr="003E2F67">
        <w:t xml:space="preserve">; </w:t>
      </w:r>
      <w:r>
        <w:t>только правила грамматики</w:t>
      </w:r>
    </w:p>
    <w:p w14:paraId="5F252F7D" w14:textId="77777777" w:rsidR="003E2F67" w:rsidRPr="003E2F67" w:rsidRDefault="003E2F67" w:rsidP="003E2F6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</w:pPr>
    </w:p>
    <w:p w14:paraId="49758A1C" w14:textId="4A5698C3" w:rsidR="003E2F67" w:rsidRPr="003E2F67" w:rsidRDefault="003E2F67" w:rsidP="003E2F6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</w:pPr>
      <w:r w:rsidRPr="003E2F67">
        <w:t>(</w:t>
      </w:r>
      <w:r w:rsidRPr="003E2F67">
        <w:rPr>
          <w:lang w:val="de-DE"/>
        </w:rPr>
        <w:t>F</w:t>
      </w:r>
      <w:r w:rsidRPr="003E2F67">
        <w:t xml:space="preserve">) </w:t>
      </w:r>
      <w:r>
        <w:t xml:space="preserve"> </w:t>
      </w:r>
      <w:r w:rsidRPr="003E2F67">
        <w:t xml:space="preserve">= </w:t>
      </w:r>
      <w:r w:rsidRPr="003E2F67">
        <w:rPr>
          <w:lang w:val="de-DE"/>
        </w:rPr>
        <w:t>n</w:t>
      </w:r>
      <w:r w:rsidRPr="003E2F67">
        <w:t xml:space="preserve"> | \( (</w:t>
      </w:r>
      <w:r w:rsidRPr="003E2F67">
        <w:rPr>
          <w:lang w:val="de-DE"/>
        </w:rPr>
        <w:t>E</w:t>
      </w:r>
      <w:r w:rsidRPr="003E2F67">
        <w:t>) \).</w:t>
      </w:r>
    </w:p>
    <w:p w14:paraId="3D401FA0" w14:textId="199027E1" w:rsidR="003E2F67" w:rsidRPr="009F4068" w:rsidRDefault="003E2F67" w:rsidP="003E2F6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</w:pPr>
      <w:r w:rsidRPr="009F4068">
        <w:t>(</w:t>
      </w:r>
      <w:r w:rsidRPr="003E2F67">
        <w:rPr>
          <w:lang w:val="de-DE"/>
        </w:rPr>
        <w:t>T</w:t>
      </w:r>
      <w:r w:rsidRPr="009F4068">
        <w:t xml:space="preserve">) </w:t>
      </w:r>
      <w:r>
        <w:t xml:space="preserve"> </w:t>
      </w:r>
      <w:r w:rsidRPr="009F4068">
        <w:t>= (</w:t>
      </w:r>
      <w:r w:rsidRPr="003E2F67">
        <w:rPr>
          <w:lang w:val="de-DE"/>
        </w:rPr>
        <w:t>F</w:t>
      </w:r>
      <w:r w:rsidRPr="009F4068">
        <w:t>) (</w:t>
      </w:r>
      <w:r w:rsidRPr="003E2F67">
        <w:rPr>
          <w:lang w:val="de-DE"/>
        </w:rPr>
        <w:t>T</w:t>
      </w:r>
      <w:r w:rsidRPr="009F4068">
        <w:t>1).</w:t>
      </w:r>
    </w:p>
    <w:p w14:paraId="600A1397" w14:textId="77777777" w:rsidR="003E2F67" w:rsidRPr="009F4068" w:rsidRDefault="003E2F67" w:rsidP="003E2F6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</w:pPr>
      <w:r w:rsidRPr="009F4068">
        <w:lastRenderedPageBreak/>
        <w:t>(</w:t>
      </w:r>
      <w:r w:rsidRPr="003E2F67">
        <w:rPr>
          <w:lang w:val="de-DE"/>
        </w:rPr>
        <w:t>T</w:t>
      </w:r>
      <w:r w:rsidRPr="009F4068">
        <w:t>1) = * (</w:t>
      </w:r>
      <w:r w:rsidRPr="003E2F67">
        <w:rPr>
          <w:lang w:val="de-DE"/>
        </w:rPr>
        <w:t>F</w:t>
      </w:r>
      <w:r w:rsidRPr="009F4068">
        <w:t>) (</w:t>
      </w:r>
      <w:r w:rsidRPr="003E2F67">
        <w:rPr>
          <w:lang w:val="de-DE"/>
        </w:rPr>
        <w:t>T</w:t>
      </w:r>
      <w:r w:rsidRPr="009F4068">
        <w:t>1) | .</w:t>
      </w:r>
    </w:p>
    <w:p w14:paraId="7D9E7938" w14:textId="77777777" w:rsidR="003E2F67" w:rsidRPr="009F4068" w:rsidRDefault="003E2F67" w:rsidP="003E2F6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</w:pPr>
      <w:r w:rsidRPr="009F4068">
        <w:t>(</w:t>
      </w:r>
      <w:r w:rsidRPr="003E2F67">
        <w:rPr>
          <w:lang w:val="de-DE"/>
        </w:rPr>
        <w:t>axiom</w:t>
      </w:r>
      <w:r w:rsidRPr="009F4068">
        <w:t xml:space="preserve"> </w:t>
      </w:r>
      <w:r w:rsidRPr="003E2F67">
        <w:rPr>
          <w:lang w:val="de-DE"/>
        </w:rPr>
        <w:t>E</w:t>
      </w:r>
      <w:r w:rsidRPr="009F4068">
        <w:t>) = (</w:t>
      </w:r>
      <w:r w:rsidRPr="003E2F67">
        <w:rPr>
          <w:lang w:val="de-DE"/>
        </w:rPr>
        <w:t>T</w:t>
      </w:r>
      <w:r w:rsidRPr="009F4068">
        <w:t>) (</w:t>
      </w:r>
      <w:r w:rsidRPr="003E2F67">
        <w:rPr>
          <w:lang w:val="de-DE"/>
        </w:rPr>
        <w:t>E</w:t>
      </w:r>
      <w:r w:rsidRPr="009F4068">
        <w:t>1).</w:t>
      </w:r>
    </w:p>
    <w:p w14:paraId="03CAD98E" w14:textId="51D060DF" w:rsidR="0043102F" w:rsidRPr="009F4068" w:rsidRDefault="003E2F67" w:rsidP="003E2F6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</w:pPr>
      <w:r w:rsidRPr="009F4068">
        <w:t>(</w:t>
      </w:r>
      <w:r w:rsidRPr="003E2F67">
        <w:rPr>
          <w:lang w:val="de-DE"/>
        </w:rPr>
        <w:t>E</w:t>
      </w:r>
      <w:r w:rsidRPr="009F4068">
        <w:t>1) = + (</w:t>
      </w:r>
      <w:r w:rsidRPr="003E2F67">
        <w:rPr>
          <w:lang w:val="de-DE"/>
        </w:rPr>
        <w:t>T</w:t>
      </w:r>
      <w:r w:rsidRPr="009F4068">
        <w:t>) (</w:t>
      </w:r>
      <w:r w:rsidRPr="003E2F67">
        <w:rPr>
          <w:lang w:val="de-DE"/>
        </w:rPr>
        <w:t>E</w:t>
      </w:r>
      <w:r w:rsidRPr="009F4068">
        <w:t>1) | .</w:t>
      </w:r>
    </w:p>
    <w:p w14:paraId="4221382F" w14:textId="77777777" w:rsidR="003E2F67" w:rsidRPr="009F4068" w:rsidRDefault="003E2F67" w:rsidP="003E2F67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</w:pPr>
    </w:p>
    <w:p w14:paraId="5521C95C" w14:textId="1B6D202B" w:rsidR="00870EBE" w:rsidRPr="005364D2" w:rsidRDefault="0043102F" w:rsidP="005364D2">
      <w:pPr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3E2F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— </w:t>
      </w:r>
      <w:r w:rsidR="003E2F67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входного языка в примерах описаний грамматик</w:t>
      </w:r>
    </w:p>
    <w:p w14:paraId="3779AC08" w14:textId="003E788E" w:rsidR="006F6F03" w:rsidRPr="005364D2" w:rsidRDefault="005364D2" w:rsidP="005364D2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364D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Грамматика</w:t>
      </w:r>
    </w:p>
    <w:p w14:paraId="7B101EE2" w14:textId="77777777" w:rsidR="006F6F03" w:rsidRPr="006F6F03" w:rsidRDefault="006F6F03" w:rsidP="006F6F03">
      <w:pPr>
        <w:pStyle w:val="aa"/>
        <w:numPr>
          <w:ilvl w:val="0"/>
          <w:numId w:val="10"/>
        </w:numPr>
        <w:spacing w:after="240" w:line="360" w:lineRule="auto"/>
        <w:ind w:left="851"/>
        <w:jc w:val="both"/>
        <w:rPr>
          <w:rFonts w:ascii="Courier New" w:eastAsia="Times New Roman" w:hAnsi="Courier New" w:cs="Courier New"/>
          <w:lang w:val="en-US"/>
        </w:rPr>
      </w:pPr>
      <w:r w:rsidRPr="006F6F03">
        <w:rPr>
          <w:rFonts w:ascii="Courier New" w:eastAsia="Times New Roman" w:hAnsi="Courier New" w:cs="Courier New"/>
          <w:lang w:val="en-US"/>
        </w:rPr>
        <w:t>(axiom Init) = (Nterm) (Nterms) .</w:t>
      </w:r>
    </w:p>
    <w:p w14:paraId="347DCD99" w14:textId="77777777" w:rsidR="006F6F03" w:rsidRPr="006F6F03" w:rsidRDefault="006F6F03" w:rsidP="006F6F03">
      <w:pPr>
        <w:pStyle w:val="aa"/>
        <w:numPr>
          <w:ilvl w:val="0"/>
          <w:numId w:val="10"/>
        </w:numPr>
        <w:spacing w:after="240" w:line="360" w:lineRule="auto"/>
        <w:ind w:left="851"/>
        <w:jc w:val="both"/>
        <w:rPr>
          <w:rFonts w:ascii="Courier New" w:eastAsia="Times New Roman" w:hAnsi="Courier New" w:cs="Courier New"/>
          <w:lang w:val="en-US"/>
        </w:rPr>
      </w:pPr>
      <w:r w:rsidRPr="006F6F03">
        <w:rPr>
          <w:rFonts w:ascii="Courier New" w:eastAsia="Times New Roman" w:hAnsi="Courier New" w:cs="Courier New"/>
          <w:lang w:val="en-US"/>
        </w:rPr>
        <w:t>(Nterms) = (Nterm) (Nterms) | .</w:t>
      </w:r>
    </w:p>
    <w:p w14:paraId="5945260C" w14:textId="77777777" w:rsidR="006F6F03" w:rsidRPr="006F6F03" w:rsidRDefault="006F6F03" w:rsidP="006F6F03">
      <w:pPr>
        <w:pStyle w:val="aa"/>
        <w:numPr>
          <w:ilvl w:val="0"/>
          <w:numId w:val="10"/>
        </w:numPr>
        <w:spacing w:after="240" w:line="360" w:lineRule="auto"/>
        <w:ind w:left="851"/>
        <w:jc w:val="both"/>
        <w:rPr>
          <w:rFonts w:ascii="Courier New" w:eastAsia="Times New Roman" w:hAnsi="Courier New" w:cs="Courier New"/>
          <w:lang w:val="en-US"/>
        </w:rPr>
      </w:pPr>
      <w:r w:rsidRPr="006F6F03">
        <w:rPr>
          <w:rFonts w:ascii="Courier New" w:eastAsia="Times New Roman" w:hAnsi="Courier New" w:cs="Courier New"/>
          <w:lang w:val="en-US"/>
        </w:rPr>
        <w:t>(Nterm) = nterm \= (Rule) (Rules) | axiom \= (Rule) (Rules) .</w:t>
      </w:r>
    </w:p>
    <w:p w14:paraId="4CD16E6E" w14:textId="77777777" w:rsidR="006F6F03" w:rsidRPr="006F6F03" w:rsidRDefault="006F6F03" w:rsidP="006F6F03">
      <w:pPr>
        <w:pStyle w:val="aa"/>
        <w:numPr>
          <w:ilvl w:val="0"/>
          <w:numId w:val="10"/>
        </w:numPr>
        <w:spacing w:after="240" w:line="360" w:lineRule="auto"/>
        <w:ind w:left="851"/>
        <w:jc w:val="both"/>
        <w:rPr>
          <w:rFonts w:ascii="Courier New" w:eastAsia="Times New Roman" w:hAnsi="Courier New" w:cs="Courier New"/>
          <w:lang w:val="en-US"/>
        </w:rPr>
      </w:pPr>
      <w:r w:rsidRPr="006F6F03">
        <w:rPr>
          <w:rFonts w:ascii="Courier New" w:eastAsia="Times New Roman" w:hAnsi="Courier New" w:cs="Courier New"/>
          <w:lang w:val="en-US"/>
        </w:rPr>
        <w:t>(Rules) = \| (Rule) (Rules) | \. .</w:t>
      </w:r>
    </w:p>
    <w:p w14:paraId="2144BA11" w14:textId="19864429" w:rsidR="006F6F03" w:rsidRPr="006F6F03" w:rsidRDefault="006F6F03" w:rsidP="006F6F03">
      <w:pPr>
        <w:pStyle w:val="aa"/>
        <w:numPr>
          <w:ilvl w:val="0"/>
          <w:numId w:val="10"/>
        </w:numPr>
        <w:spacing w:after="240" w:line="360" w:lineRule="auto"/>
        <w:ind w:left="851"/>
        <w:jc w:val="both"/>
        <w:rPr>
          <w:rFonts w:ascii="Courier New" w:eastAsia="Times New Roman" w:hAnsi="Courier New" w:cs="Courier New"/>
          <w:lang w:val="en-US"/>
        </w:rPr>
      </w:pPr>
      <w:r w:rsidRPr="006F6F03">
        <w:rPr>
          <w:rFonts w:ascii="Courier New" w:eastAsia="Times New Roman" w:hAnsi="Courier New" w:cs="Courier New"/>
          <w:lang w:val="en-US"/>
        </w:rPr>
        <w:t>(Rule) = nterm (Rule) | term (Rule) | .</w:t>
      </w:r>
    </w:p>
    <w:p w14:paraId="7BDE70F5" w14:textId="2769E3F1" w:rsidR="00FD0C03" w:rsidRPr="00810129" w:rsidRDefault="003A6830" w:rsidP="00FD0C03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A68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Реализация</w:t>
      </w:r>
    </w:p>
    <w:p w14:paraId="072DBDAF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>export type Term = { type: 'term', value: string };</w:t>
      </w:r>
    </w:p>
    <w:p w14:paraId="00D2892B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>export type Nterm = { type: 'nterm', value: string };</w:t>
      </w:r>
    </w:p>
    <w:p w14:paraId="27E4D8A4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</w:p>
    <w:p w14:paraId="1157D0E4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>export type Rule = (Term | Nterm)[]</w:t>
      </w:r>
    </w:p>
    <w:p w14:paraId="70F57A7A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>export type Rules = Rule[]</w:t>
      </w:r>
    </w:p>
    <w:p w14:paraId="146892FF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</w:p>
    <w:p w14:paraId="0ADBF577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>export type Language = {</w:t>
      </w:r>
    </w:p>
    <w:p w14:paraId="33648BE1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axiom: string,</w:t>
      </w:r>
    </w:p>
    <w:p w14:paraId="335712AD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nterms: Record&lt;string, Rules&gt;,</w:t>
      </w:r>
    </w:p>
    <w:p w14:paraId="2E744BD1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>}</w:t>
      </w:r>
    </w:p>
    <w:p w14:paraId="3E8D6A04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</w:p>
    <w:p w14:paraId="5228F42B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>const join = &lt;T&gt;(a: Set&lt;T&gt;, b: Set&lt;T&gt; | T[]) =&gt; b.forEach((v) =&gt; a.add(v));</w:t>
      </w:r>
    </w:p>
    <w:p w14:paraId="082BF1DD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</w:p>
    <w:p w14:paraId="18EA4F67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>const EPSILON = Symbol('EPSILON');</w:t>
      </w:r>
    </w:p>
    <w:p w14:paraId="6FF4EB05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</w:p>
    <w:p w14:paraId="21E91F65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>const smartFirst = (</w:t>
      </w:r>
    </w:p>
    <w:p w14:paraId="076633D8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first: Record&lt;string, Set&lt;string | typeof EPSILON&gt;&gt;,</w:t>
      </w:r>
    </w:p>
    <w:p w14:paraId="76DFAA40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>) =&gt; {</w:t>
      </w:r>
    </w:p>
    <w:p w14:paraId="7D934FB5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const F = (</w:t>
      </w:r>
    </w:p>
    <w:p w14:paraId="1765D9B4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rule: Rule,</w:t>
      </w:r>
    </w:p>
    <w:p w14:paraId="395D871D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): [string] | [typeof EPSILON] | Set&lt;string | typeof EPSILON&gt; =&gt; {</w:t>
      </w:r>
    </w:p>
    <w:p w14:paraId="54152A44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if (rule.length === 0) return [EPSILON];</w:t>
      </w:r>
    </w:p>
    <w:p w14:paraId="4B035E86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if (rule[0].type === 'term') return [rule[0].value];</w:t>
      </w:r>
    </w:p>
    <w:p w14:paraId="5B4E2321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if (!first[rule[0].value].has(EPSILON)) return first[rule[0].value];</w:t>
      </w:r>
    </w:p>
    <w:p w14:paraId="5FA68AC5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const copy = new Set(first[rule[0].value]);</w:t>
      </w:r>
    </w:p>
    <w:p w14:paraId="132682FB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copy.delete(EPSILON);</w:t>
      </w:r>
    </w:p>
    <w:p w14:paraId="477BA1BD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join(copy, F(rule.slice(1)));</w:t>
      </w:r>
    </w:p>
    <w:p w14:paraId="6CF89F3B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return copy;</w:t>
      </w:r>
    </w:p>
    <w:p w14:paraId="190196E4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};</w:t>
      </w:r>
    </w:p>
    <w:p w14:paraId="6D06776D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return F;</w:t>
      </w:r>
    </w:p>
    <w:p w14:paraId="2C207F31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>};</w:t>
      </w:r>
    </w:p>
    <w:p w14:paraId="75BC5888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</w:p>
    <w:p w14:paraId="559D6286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lastRenderedPageBreak/>
        <w:t>const createFirst = (lang: Language): Record&lt;string, Set&lt;string | typeof EPSILON&gt;&gt; =&gt; {</w:t>
      </w:r>
    </w:p>
    <w:p w14:paraId="11D9981B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const allNterms = Object.keys(lang.nterms);</w:t>
      </w:r>
    </w:p>
    <w:p w14:paraId="63AD0D16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const first: Record&lt;string, Set&lt;string | typeof EPSILON&gt;&gt; = Object.fromEntries(</w:t>
      </w:r>
    </w:p>
    <w:p w14:paraId="00DBF790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allNterms.map((nameNterm) =&gt; [nameNterm, new Set()]),</w:t>
      </w:r>
    </w:p>
    <w:p w14:paraId="11B4F860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);</w:t>
      </w:r>
    </w:p>
    <w:p w14:paraId="66A94308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</w:p>
    <w:p w14:paraId="067D6C2E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const F = smartFirst(first);</w:t>
      </w:r>
    </w:p>
    <w:p w14:paraId="14ABC97A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</w:p>
    <w:p w14:paraId="1D5CF99B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let wasChange;</w:t>
      </w:r>
    </w:p>
    <w:p w14:paraId="12E07033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do {</w:t>
      </w:r>
    </w:p>
    <w:p w14:paraId="473D138B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wasChange = false;</w:t>
      </w:r>
    </w:p>
    <w:p w14:paraId="0D238C1F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// eslint-disable-next-line no-loop-func</w:t>
      </w:r>
    </w:p>
    <w:p w14:paraId="27C345D3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allNterms.forEach((nameNterm) =&gt; lang.nterms[nameNterm]</w:t>
      </w:r>
    </w:p>
    <w:p w14:paraId="095A6AD9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  .forEach((rule) =&gt; F(rule).forEach((v) =&gt; {</w:t>
      </w:r>
    </w:p>
    <w:p w14:paraId="6CC1CD56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    if (!first[nameNterm].has(v)) {</w:t>
      </w:r>
    </w:p>
    <w:p w14:paraId="61EF5985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      wasChange = true;</w:t>
      </w:r>
    </w:p>
    <w:p w14:paraId="364A3821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      first[nameNterm].add(v);</w:t>
      </w:r>
    </w:p>
    <w:p w14:paraId="58582AA5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    }</w:t>
      </w:r>
    </w:p>
    <w:p w14:paraId="4968E1EB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  })));</w:t>
      </w:r>
    </w:p>
    <w:p w14:paraId="57AFD660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} while (wasChange);</w:t>
      </w:r>
    </w:p>
    <w:p w14:paraId="0FC01132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</w:p>
    <w:p w14:paraId="5660695A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// console.log('CREATE_FIRST');</w:t>
      </w:r>
    </w:p>
    <w:p w14:paraId="4BB698C2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// console.dir(first, { depth: null });</w:t>
      </w:r>
    </w:p>
    <w:p w14:paraId="370F1601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</w:p>
    <w:p w14:paraId="58CC01CC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return first;</w:t>
      </w:r>
    </w:p>
    <w:p w14:paraId="256DDC5B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>};</w:t>
      </w:r>
    </w:p>
    <w:p w14:paraId="02AB6275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</w:p>
    <w:p w14:paraId="03ECDC5A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>const EOF = Symbol('EOF');</w:t>
      </w:r>
    </w:p>
    <w:p w14:paraId="30CE24DE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</w:p>
    <w:p w14:paraId="6F691DA5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>const createFollow = (</w:t>
      </w:r>
    </w:p>
    <w:p w14:paraId="2EA33F10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lang: Language,</w:t>
      </w:r>
    </w:p>
    <w:p w14:paraId="47B70B46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first = createFirst(lang),</w:t>
      </w:r>
    </w:p>
    <w:p w14:paraId="54385AB0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>): Record&lt;string, Set&lt;string | typeof EOF&gt;&gt; =&gt; {</w:t>
      </w:r>
    </w:p>
    <w:p w14:paraId="10FBFF1C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const allNterms = Object.keys(lang.nterms);</w:t>
      </w:r>
    </w:p>
    <w:p w14:paraId="2E76A19A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const follow: Record&lt;string, Set&lt;string | typeof EOF&gt;&gt; = Object.fromEntries(</w:t>
      </w:r>
    </w:p>
    <w:p w14:paraId="18224EEA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allNterms.map((nameNterm) =&gt; [nameNterm, new Set()]),</w:t>
      </w:r>
    </w:p>
    <w:p w14:paraId="773A22CC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);</w:t>
      </w:r>
    </w:p>
    <w:p w14:paraId="0C55EA5E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</w:p>
    <w:p w14:paraId="570CCE2C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follow[lang.axiom].add(EOF);</w:t>
      </w:r>
    </w:p>
    <w:p w14:paraId="214E4667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</w:p>
    <w:p w14:paraId="52EF9DC8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const pairHasEpsilon: [string, string][] = [];</w:t>
      </w:r>
    </w:p>
    <w:p w14:paraId="4D84DC9E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</w:p>
    <w:p w14:paraId="7D1086DE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const F = smartFirst(first);</w:t>
      </w:r>
    </w:p>
    <w:p w14:paraId="7E12DAF2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allNterms.forEach((nameNterm) =&gt; lang.nterms[nameNterm]</w:t>
      </w:r>
    </w:p>
    <w:p w14:paraId="34667020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.forEach((rule) =&gt; rule.forEach(({ type, value }, i) =&gt; {</w:t>
      </w:r>
    </w:p>
    <w:p w14:paraId="58E838FD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  if (type === 'nterm') {</w:t>
      </w:r>
    </w:p>
    <w:p w14:paraId="5FDF390B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    const f = F(rule.slice(i + 1));</w:t>
      </w:r>
    </w:p>
    <w:p w14:paraId="119C53DC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    let hasEpsilon = false;</w:t>
      </w:r>
    </w:p>
    <w:p w14:paraId="3549D1E0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    if (Array.isArray(f)) {</w:t>
      </w:r>
    </w:p>
    <w:p w14:paraId="6C0545A1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      if (f[0] !== EPSILON) join(follow[value], f);</w:t>
      </w:r>
    </w:p>
    <w:p w14:paraId="214D27BA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      else hasEpsilon = true;</w:t>
      </w:r>
    </w:p>
    <w:p w14:paraId="27F9D653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    } else {</w:t>
      </w:r>
    </w:p>
    <w:p w14:paraId="369FFA21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      f.forEach((v) =&gt; {</w:t>
      </w:r>
    </w:p>
    <w:p w14:paraId="324BA4DF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        if (v !== EPSILON) follow[value].add(v);</w:t>
      </w:r>
    </w:p>
    <w:p w14:paraId="1B00D389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lastRenderedPageBreak/>
        <w:t xml:space="preserve">            else hasEpsilon = true;</w:t>
      </w:r>
    </w:p>
    <w:p w14:paraId="09BFDE0E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      });</w:t>
      </w:r>
    </w:p>
    <w:p w14:paraId="20B663CE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    }</w:t>
      </w:r>
    </w:p>
    <w:p w14:paraId="101F8977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    if (hasEpsilon) {</w:t>
      </w:r>
    </w:p>
    <w:p w14:paraId="24E9537A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      pairHasEpsilon.push([nameNterm, value]);</w:t>
      </w:r>
    </w:p>
    <w:p w14:paraId="26344078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    }</w:t>
      </w:r>
    </w:p>
    <w:p w14:paraId="3D9A0A92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  }</w:t>
      </w:r>
    </w:p>
    <w:p w14:paraId="599447BF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})));</w:t>
      </w:r>
    </w:p>
    <w:p w14:paraId="289159E2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</w:p>
    <w:p w14:paraId="6B31F15D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let wasChange;</w:t>
      </w:r>
    </w:p>
    <w:p w14:paraId="76057AD0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do {</w:t>
      </w:r>
    </w:p>
    <w:p w14:paraId="4B456B7B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wasChange = false;</w:t>
      </w:r>
    </w:p>
    <w:p w14:paraId="41393981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// eslint-disable-next-line no-loop-func</w:t>
      </w:r>
    </w:p>
    <w:p w14:paraId="4B5FF250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pairHasEpsilon.forEach(([x, y]) =&gt; follow[x].forEach((v) =&gt; {</w:t>
      </w:r>
    </w:p>
    <w:p w14:paraId="3ADFC8D8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  if (!follow[y].has(v)) {</w:t>
      </w:r>
    </w:p>
    <w:p w14:paraId="3628E1E2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    wasChange = true;</w:t>
      </w:r>
    </w:p>
    <w:p w14:paraId="596E65A7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    follow[y].add(v);</w:t>
      </w:r>
    </w:p>
    <w:p w14:paraId="7B3EAD9A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  }</w:t>
      </w:r>
    </w:p>
    <w:p w14:paraId="2E96E967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}));</w:t>
      </w:r>
    </w:p>
    <w:p w14:paraId="6E84E304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} while (wasChange);</w:t>
      </w:r>
    </w:p>
    <w:p w14:paraId="7B05FF0B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</w:p>
    <w:p w14:paraId="30164D19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// console.log('CREATE_FOLLOW');</w:t>
      </w:r>
    </w:p>
    <w:p w14:paraId="6298748C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// console.dir(follow, { depth: null });</w:t>
      </w:r>
    </w:p>
    <w:p w14:paraId="0DBC0F1B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</w:p>
    <w:p w14:paraId="029C3609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return follow;</w:t>
      </w:r>
    </w:p>
    <w:p w14:paraId="3DD1A5BA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>};</w:t>
      </w:r>
    </w:p>
    <w:p w14:paraId="2ECF9BBA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</w:p>
    <w:p w14:paraId="6D96002A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>const createFirstAndFollow = (lang: Language) =&gt; {</w:t>
      </w:r>
    </w:p>
    <w:p w14:paraId="2E91440B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const first = createFirst(lang);</w:t>
      </w:r>
    </w:p>
    <w:p w14:paraId="15EC2C58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return { first, follow: createFollow(lang, first) };</w:t>
      </w:r>
    </w:p>
    <w:p w14:paraId="6935AB64" w14:textId="36F8D32C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>};</w:t>
      </w:r>
    </w:p>
    <w:p w14:paraId="4AFCFE02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</w:p>
    <w:p w14:paraId="66A97508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>export const createTable = (</w:t>
      </w:r>
    </w:p>
    <w:p w14:paraId="0DFB99BD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lang: Language, { first, follow } = createFirstAndFollow(lang),</w:t>
      </w:r>
    </w:p>
    <w:p w14:paraId="0845955F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>) =&gt; {</w:t>
      </w:r>
    </w:p>
    <w:p w14:paraId="70800958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// const terms = getTerminals(lang);</w:t>
      </w:r>
    </w:p>
    <w:p w14:paraId="7AF358C5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const F = smartFirst(first);</w:t>
      </w:r>
    </w:p>
    <w:p w14:paraId="64A17BAB" w14:textId="77777777" w:rsid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</w:pPr>
      <w:r w:rsidRPr="00753468">
        <w:rPr>
          <w:lang w:val="en-US"/>
        </w:rPr>
        <w:t xml:space="preserve">  </w:t>
      </w:r>
      <w:r>
        <w:t>const deta: Record&lt;</w:t>
      </w:r>
    </w:p>
    <w:p w14:paraId="221243F0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>
        <w:t xml:space="preserve">    </w:t>
      </w:r>
      <w:r w:rsidRPr="00753468">
        <w:rPr>
          <w:lang w:val="en-US"/>
        </w:rPr>
        <w:t>string,</w:t>
      </w:r>
    </w:p>
    <w:p w14:paraId="31C5087C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Record&lt;</w:t>
      </w:r>
    </w:p>
    <w:p w14:paraId="6EE33CA9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  string | typeof EOF,</w:t>
      </w:r>
    </w:p>
    <w:p w14:paraId="1E9B0167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  (Term | Nterm)[] | undefined</w:t>
      </w:r>
    </w:p>
    <w:p w14:paraId="3B91965F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&gt; | undefined</w:t>
      </w:r>
    </w:p>
    <w:p w14:paraId="5B429F10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&gt; = {};</w:t>
      </w:r>
    </w:p>
    <w:p w14:paraId="25DD1FE0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</w:p>
    <w:p w14:paraId="2F1C9FE7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const addTable = (X: string, a: string | typeof EOF, u: Rule) =&gt; {</w:t>
      </w:r>
    </w:p>
    <w:p w14:paraId="782F3E5A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// eslint-disable-next-line no-multi-assign</w:t>
      </w:r>
    </w:p>
    <w:p w14:paraId="4777EFF1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const detaX = deta[X] ??= {} as NonNullable&lt;typeof deta[string]&gt;;</w:t>
      </w:r>
    </w:p>
    <w:p w14:paraId="5F3CC418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if (detaX[a] !== undefined) {</w:t>
      </w:r>
    </w:p>
    <w:p w14:paraId="393BBADD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  // eslint-disable-next-line no-throw-literal</w:t>
      </w:r>
    </w:p>
    <w:p w14:paraId="437C8A93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  throw {</w:t>
      </w:r>
    </w:p>
    <w:p w14:paraId="1BDCFE86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    message: 'not LL(1) grammar', X, a, value: [detaX[a], u],</w:t>
      </w:r>
    </w:p>
    <w:p w14:paraId="081D1B59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  };</w:t>
      </w:r>
    </w:p>
    <w:p w14:paraId="5FAECF71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}</w:t>
      </w:r>
    </w:p>
    <w:p w14:paraId="5058FF09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detaX[a] = u;</w:t>
      </w:r>
    </w:p>
    <w:p w14:paraId="013CE613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};</w:t>
      </w:r>
    </w:p>
    <w:p w14:paraId="1853064D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</w:p>
    <w:p w14:paraId="44256F92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lastRenderedPageBreak/>
        <w:t xml:space="preserve">  Object.entries(lang.nterms).forEach(([X, rules]) =&gt; rules.forEach(</w:t>
      </w:r>
    </w:p>
    <w:p w14:paraId="6B3610D6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(u) =&gt; {</w:t>
      </w:r>
    </w:p>
    <w:p w14:paraId="1430CD58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  const FIRSTu = F(u);</w:t>
      </w:r>
    </w:p>
    <w:p w14:paraId="2F425627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  let hasEpsilon = false;</w:t>
      </w:r>
    </w:p>
    <w:p w14:paraId="1EEFDDF4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  FIRSTu.forEach((a) =&gt; {</w:t>
      </w:r>
    </w:p>
    <w:p w14:paraId="73228D90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    if (a === EPSILON) {</w:t>
      </w:r>
    </w:p>
    <w:p w14:paraId="0F9DC8CC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      hasEpsilon = true;</w:t>
      </w:r>
    </w:p>
    <w:p w14:paraId="332CFAC6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    } else {</w:t>
      </w:r>
    </w:p>
    <w:p w14:paraId="5F9D4E67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      addTable(X, a, u);</w:t>
      </w:r>
    </w:p>
    <w:p w14:paraId="30D5A268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    }</w:t>
      </w:r>
    </w:p>
    <w:p w14:paraId="0EC43338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  });</w:t>
      </w:r>
    </w:p>
    <w:p w14:paraId="17EDB11B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  if (hasEpsilon) {</w:t>
      </w:r>
    </w:p>
    <w:p w14:paraId="14B01069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    follow[X].forEach((b) =&gt; addTable(X, b, u));</w:t>
      </w:r>
    </w:p>
    <w:p w14:paraId="41723714" w14:textId="77777777" w:rsid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</w:pPr>
      <w:r w:rsidRPr="00753468">
        <w:rPr>
          <w:lang w:val="en-US"/>
        </w:rPr>
        <w:t xml:space="preserve">      </w:t>
      </w:r>
      <w:r>
        <w:t>}</w:t>
      </w:r>
    </w:p>
    <w:p w14:paraId="55B7D72D" w14:textId="77777777" w:rsid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</w:pPr>
      <w:r>
        <w:t xml:space="preserve">    },</w:t>
      </w:r>
    </w:p>
    <w:p w14:paraId="08C6BC2F" w14:textId="77777777" w:rsid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</w:pPr>
      <w:r>
        <w:t xml:space="preserve">  ));</w:t>
      </w:r>
    </w:p>
    <w:p w14:paraId="4B2DFA97" w14:textId="77777777" w:rsid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</w:pPr>
    </w:p>
    <w:p w14:paraId="3DF35071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>
        <w:t xml:space="preserve">  </w:t>
      </w:r>
      <w:r w:rsidRPr="00753468">
        <w:rPr>
          <w:lang w:val="en-US"/>
        </w:rPr>
        <w:t>// console.log('CREATE_TABLE');</w:t>
      </w:r>
    </w:p>
    <w:p w14:paraId="3A61D3DF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// console.dir(deta, { depth: null });</w:t>
      </w:r>
    </w:p>
    <w:p w14:paraId="5609DD2A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</w:p>
    <w:p w14:paraId="53767537" w14:textId="77777777" w:rsid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</w:pPr>
      <w:r w:rsidRPr="00753468">
        <w:rPr>
          <w:lang w:val="en-US"/>
        </w:rPr>
        <w:t xml:space="preserve">  </w:t>
      </w:r>
      <w:r>
        <w:t>return deta;</w:t>
      </w:r>
    </w:p>
    <w:p w14:paraId="259CB751" w14:textId="027B9A79" w:rsidR="00390E9B" w:rsidRPr="006F6F03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</w:pPr>
      <w:r>
        <w:t>};</w:t>
      </w:r>
    </w:p>
    <w:p w14:paraId="60940C0B" w14:textId="24ADB4AB" w:rsidR="006F6F03" w:rsidRPr="006F6F03" w:rsidRDefault="006F6F03" w:rsidP="006F6F03">
      <w:pPr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6F6F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 — </w:t>
      </w:r>
      <w:r w:rsidR="00753468">
        <w:rPr>
          <w:rFonts w:ascii="Times New Roman" w:eastAsia="Times New Roman" w:hAnsi="Times New Roman" w:cs="Times New Roman"/>
          <w:sz w:val="28"/>
          <w:szCs w:val="28"/>
          <w:lang w:val="ru-RU"/>
        </w:rPr>
        <w:t>генератор таблицы</w:t>
      </w:r>
    </w:p>
    <w:p w14:paraId="6555E321" w14:textId="77777777" w:rsid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</w:pPr>
      <w:r>
        <w:t>enum CalculatorType {</w:t>
      </w:r>
    </w:p>
    <w:p w14:paraId="2AF76286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>
        <w:t xml:space="preserve">  </w:t>
      </w:r>
      <w:r w:rsidRPr="00753468">
        <w:rPr>
          <w:lang w:val="en-US"/>
        </w:rPr>
        <w:t>PLUS = '+',</w:t>
      </w:r>
    </w:p>
    <w:p w14:paraId="6F8B79FB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MUL = '*',</w:t>
      </w:r>
    </w:p>
    <w:p w14:paraId="54D38114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N = 'n',</w:t>
      </w:r>
    </w:p>
    <w:p w14:paraId="510BAF83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OPEN = '(',</w:t>
      </w:r>
    </w:p>
    <w:p w14:paraId="485906DC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CLOSE = ')',</w:t>
      </w:r>
    </w:p>
    <w:p w14:paraId="1A6910B3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>}</w:t>
      </w:r>
    </w:p>
    <w:p w14:paraId="4BB25049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</w:p>
    <w:p w14:paraId="12BECF46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>type CalculatorLexems =</w:t>
      </w:r>
    </w:p>
    <w:p w14:paraId="3D22603C" w14:textId="77777777" w:rsid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</w:pPr>
      <w:r w:rsidRPr="00753468">
        <w:rPr>
          <w:lang w:val="en-US"/>
        </w:rPr>
        <w:t xml:space="preserve">  </w:t>
      </w:r>
      <w:r>
        <w:t>| Lexema&lt;'+', string&gt;</w:t>
      </w:r>
    </w:p>
    <w:p w14:paraId="6AD2B34A" w14:textId="77777777" w:rsid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</w:pPr>
      <w:r>
        <w:t xml:space="preserve">  | Lexema&lt;'*', string&gt;</w:t>
      </w:r>
    </w:p>
    <w:p w14:paraId="30350164" w14:textId="77777777" w:rsid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</w:pPr>
      <w:r>
        <w:t xml:space="preserve">  | Lexema&lt;'n', number&gt;</w:t>
      </w:r>
    </w:p>
    <w:p w14:paraId="7C831531" w14:textId="77777777" w:rsid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</w:pPr>
      <w:r>
        <w:t xml:space="preserve">  | Lexema&lt;'(', string&gt;</w:t>
      </w:r>
    </w:p>
    <w:p w14:paraId="4BD0FE06" w14:textId="77777777" w:rsid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</w:pPr>
      <w:r>
        <w:t xml:space="preserve">  | Lexema&lt;')', string&gt;</w:t>
      </w:r>
    </w:p>
    <w:p w14:paraId="2BAE0486" w14:textId="77777777" w:rsid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</w:pPr>
      <w:r>
        <w:t xml:space="preserve">  ;</w:t>
      </w:r>
    </w:p>
    <w:p w14:paraId="4DF04213" w14:textId="77777777" w:rsid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</w:pPr>
    </w:p>
    <w:p w14:paraId="1523B1FD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>export const calculatorAnalyzer = lexicalAnalyzer&lt;CalculatorLexems&gt;({</w:t>
      </w:r>
    </w:p>
    <w:p w14:paraId="156FFDA5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reg: /^(?:(?&lt;plus&gt;\+)|(?&lt;n&gt;\d+)|(?&lt;mul&gt;\*)|(?&lt;open&gt;\()|(?&lt;close&gt;\))|(?&lt;space&gt;\s+)|(?&lt;error&gt;.))/,</w:t>
      </w:r>
    </w:p>
    <w:p w14:paraId="04626867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rules: {</w:t>
      </w:r>
    </w:p>
    <w:p w14:paraId="4E4BF981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plus: (value) =&gt; ({ value, type: CalculatorType.PLUS }),</w:t>
      </w:r>
    </w:p>
    <w:p w14:paraId="53AFABA5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mul: (value) =&gt; ({ value, type: CalculatorType.MUL }),</w:t>
      </w:r>
    </w:p>
    <w:p w14:paraId="1558B45B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n: (value) =&gt; ({ value: +value, type: CalculatorType.N }),</w:t>
      </w:r>
    </w:p>
    <w:p w14:paraId="070BD19E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open: (value) =&gt; ({ value, type: CalculatorType.OPEN }),</w:t>
      </w:r>
    </w:p>
    <w:p w14:paraId="6B75439B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close: (value) =&gt; ({ value, type: CalculatorType.CLOSE }),</w:t>
      </w:r>
    </w:p>
    <w:p w14:paraId="0CAF8DC5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},</w:t>
      </w:r>
    </w:p>
    <w:p w14:paraId="45DE66CE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>});</w:t>
      </w:r>
    </w:p>
    <w:p w14:paraId="001AB512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</w:p>
    <w:p w14:paraId="1BA12AEA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>export const calculatorLang = {</w:t>
      </w:r>
    </w:p>
    <w:p w14:paraId="10F80F68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axiom: 'E',</w:t>
      </w:r>
    </w:p>
    <w:p w14:paraId="1773B3B8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lastRenderedPageBreak/>
        <w:t xml:space="preserve">  nterms: {</w:t>
      </w:r>
    </w:p>
    <w:p w14:paraId="4CC25064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F: [</w:t>
      </w:r>
    </w:p>
    <w:p w14:paraId="5592EF28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  [term('n')],</w:t>
      </w:r>
    </w:p>
    <w:p w14:paraId="00EDC1C7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  [term('('), nterm('E'), term(')')],</w:t>
      </w:r>
    </w:p>
    <w:p w14:paraId="3C2FA684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de-DE"/>
        </w:rPr>
      </w:pPr>
      <w:r w:rsidRPr="00753468">
        <w:rPr>
          <w:lang w:val="en-US"/>
        </w:rPr>
        <w:t xml:space="preserve">    </w:t>
      </w:r>
      <w:r w:rsidRPr="00753468">
        <w:rPr>
          <w:lang w:val="de-DE"/>
        </w:rPr>
        <w:t>],</w:t>
      </w:r>
    </w:p>
    <w:p w14:paraId="0B13EAC7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de-DE"/>
        </w:rPr>
      </w:pPr>
      <w:r w:rsidRPr="00753468">
        <w:rPr>
          <w:lang w:val="de-DE"/>
        </w:rPr>
        <w:t xml:space="preserve">    T: [[nterm('F'), nterm('T1')]],</w:t>
      </w:r>
    </w:p>
    <w:p w14:paraId="1622848D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de-DE"/>
        </w:rPr>
      </w:pPr>
      <w:r w:rsidRPr="00753468">
        <w:rPr>
          <w:lang w:val="de-DE"/>
        </w:rPr>
        <w:t xml:space="preserve">    T1: [</w:t>
      </w:r>
    </w:p>
    <w:p w14:paraId="4543C7CD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de-DE"/>
        </w:rPr>
      </w:pPr>
      <w:r w:rsidRPr="00753468">
        <w:rPr>
          <w:lang w:val="de-DE"/>
        </w:rPr>
        <w:t xml:space="preserve">      [term('*'), nterm('F'), nterm('T1')],</w:t>
      </w:r>
    </w:p>
    <w:p w14:paraId="5454CE40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de-DE"/>
        </w:rPr>
      </w:pPr>
      <w:r w:rsidRPr="00753468">
        <w:rPr>
          <w:lang w:val="de-DE"/>
        </w:rPr>
        <w:t xml:space="preserve">      [],</w:t>
      </w:r>
    </w:p>
    <w:p w14:paraId="547951BA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de-DE"/>
        </w:rPr>
      </w:pPr>
      <w:r w:rsidRPr="00753468">
        <w:rPr>
          <w:lang w:val="de-DE"/>
        </w:rPr>
        <w:t xml:space="preserve">    ],</w:t>
      </w:r>
    </w:p>
    <w:p w14:paraId="4D413CAA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de-DE"/>
        </w:rPr>
      </w:pPr>
      <w:r w:rsidRPr="00753468">
        <w:rPr>
          <w:lang w:val="de-DE"/>
        </w:rPr>
        <w:t xml:space="preserve">    E: [[nterm('T'), nterm('E1')]],</w:t>
      </w:r>
    </w:p>
    <w:p w14:paraId="5AC11568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de-DE"/>
        </w:rPr>
      </w:pPr>
      <w:r w:rsidRPr="00753468">
        <w:rPr>
          <w:lang w:val="de-DE"/>
        </w:rPr>
        <w:t xml:space="preserve">    E1: [</w:t>
      </w:r>
    </w:p>
    <w:p w14:paraId="3C5F13D8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de-DE"/>
        </w:rPr>
        <w:t xml:space="preserve">      </w:t>
      </w:r>
      <w:r w:rsidRPr="00753468">
        <w:rPr>
          <w:lang w:val="en-US"/>
        </w:rPr>
        <w:t>[term('+'), nterm('T'), nterm('E1')],</w:t>
      </w:r>
    </w:p>
    <w:p w14:paraId="26890FE0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  [],</w:t>
      </w:r>
    </w:p>
    <w:p w14:paraId="7332C602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],</w:t>
      </w:r>
    </w:p>
    <w:p w14:paraId="7DE33F6C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},</w:t>
      </w:r>
    </w:p>
    <w:p w14:paraId="12050674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>};</w:t>
      </w:r>
    </w:p>
    <w:p w14:paraId="65D53920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</w:p>
    <w:p w14:paraId="3FFD682D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>export const calculatorAggregate = {</w:t>
      </w:r>
    </w:p>
    <w:p w14:paraId="7792613C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F: (...args: [{ value: number }] | [any, number, any]) =&gt; (</w:t>
      </w:r>
    </w:p>
    <w:p w14:paraId="45A9214C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  args.length === 3 ? args[1] : args[0].value</w:t>
      </w:r>
    </w:p>
    <w:p w14:paraId="046F4D09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),</w:t>
      </w:r>
    </w:p>
    <w:p w14:paraId="3CEAFF60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T: (a: number, b: number) =&gt; a * b,</w:t>
      </w:r>
    </w:p>
    <w:p w14:paraId="1E53ED0E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T1: (...args: [] | [any, number, number]) =&gt; (args.length === 0 ? 1 : args[1] * args[2]),</w:t>
      </w:r>
    </w:p>
    <w:p w14:paraId="14B9EA23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E: (a: number, b: number) =&gt; a + b,</w:t>
      </w:r>
    </w:p>
    <w:p w14:paraId="3B57EF19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E1: (...args: [] | [any, number, number]) =&gt; (args.length === 0 ? 0 : args[1] + args[2]),</w:t>
      </w:r>
    </w:p>
    <w:p w14:paraId="377C5645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>};</w:t>
      </w:r>
    </w:p>
    <w:p w14:paraId="380653C8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</w:p>
    <w:p w14:paraId="65C8FAC4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>const calculatorCompiler = compiler({</w:t>
      </w:r>
    </w:p>
    <w:p w14:paraId="6A492C9C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lexer: calculatorAnalyzer,</w:t>
      </w:r>
    </w:p>
    <w:p w14:paraId="14413CBC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lang: calculatorLang,</w:t>
      </w:r>
    </w:p>
    <w:p w14:paraId="25C3A688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 xml:space="preserve">  aggregate: calculatorAggregate,</w:t>
      </w:r>
    </w:p>
    <w:p w14:paraId="5DD865A7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>});</w:t>
      </w:r>
    </w:p>
    <w:p w14:paraId="51C0A4FD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</w:p>
    <w:p w14:paraId="4275DADC" w14:textId="66865846" w:rsidR="00390E9B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>console.dir(calculatorCompiler(fs.readFileSync(0, 'utf-8')), { depth: null });</w:t>
      </w:r>
    </w:p>
    <w:p w14:paraId="245A5657" w14:textId="2A9525AD" w:rsidR="006F6F03" w:rsidRPr="00753468" w:rsidRDefault="00390E9B" w:rsidP="00390E9B">
      <w:pPr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7534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 — </w:t>
      </w:r>
      <w:r w:rsidR="00753468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простейший</w:t>
      </w:r>
      <w:r w:rsidR="00753468" w:rsidRPr="007534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53468">
        <w:rPr>
          <w:rFonts w:ascii="Times New Roman" w:eastAsia="Times New Roman" w:hAnsi="Times New Roman" w:cs="Times New Roman"/>
          <w:sz w:val="28"/>
          <w:szCs w:val="28"/>
          <w:lang w:val="ru-RU"/>
        </w:rPr>
        <w:t>калькулятор</w:t>
      </w:r>
    </w:p>
    <w:p w14:paraId="5FFC2DE8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>import fs from 'fs';</w:t>
      </w:r>
    </w:p>
    <w:p w14:paraId="687A091A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>import { compiler, loadTable, saveTable } from '.';</w:t>
      </w:r>
    </w:p>
    <w:p w14:paraId="2CBC12E6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>import { grammarAggregate, grammarAnalyzer } from './grammar';</w:t>
      </w:r>
    </w:p>
    <w:p w14:paraId="462DBCF9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</w:p>
    <w:p w14:paraId="63B777DE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>const readt = fs.readFileSync(process.argv[2], 'utf-8');</w:t>
      </w:r>
    </w:p>
    <w:p w14:paraId="107E7092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>const readf = fs.readFileSync(process.argv[3], 'utf-8');</w:t>
      </w:r>
    </w:p>
    <w:p w14:paraId="5DB13A40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</w:p>
    <w:p w14:paraId="73147F57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>console.log(saveTable(compiler({</w:t>
      </w:r>
    </w:p>
    <w:p w14:paraId="7466217E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ab/>
        <w:t>lexer: grammarAnalyzer,</w:t>
      </w:r>
    </w:p>
    <w:p w14:paraId="0D1FC667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ab/>
        <w:t>table: loadTable(readt),</w:t>
      </w:r>
    </w:p>
    <w:p w14:paraId="170B18FD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ab/>
        <w:t>axiom: 'Init',</w:t>
      </w:r>
    </w:p>
    <w:p w14:paraId="1FCA64E6" w14:textId="77777777" w:rsidR="00753468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ab/>
        <w:t>aggregate: grammarAggregate,</w:t>
      </w:r>
    </w:p>
    <w:p w14:paraId="05CBA411" w14:textId="328D8DDE" w:rsidR="00A91FEC" w:rsidRPr="00753468" w:rsidRDefault="00753468" w:rsidP="0075346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r w:rsidRPr="00753468">
        <w:rPr>
          <w:lang w:val="en-US"/>
        </w:rPr>
        <w:t>})(readf).res));</w:t>
      </w:r>
    </w:p>
    <w:p w14:paraId="58E44EC6" w14:textId="5C7182CF" w:rsidR="003A6830" w:rsidRPr="00753468" w:rsidRDefault="008D3600" w:rsidP="00A91FEC">
      <w:pPr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7534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390E9B" w:rsidRPr="00753468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Pr="007534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B39ED" w:rsidRPr="00753468">
        <w:rPr>
          <w:rFonts w:ascii="Times New Roman" w:eastAsia="Times New Roman" w:hAnsi="Times New Roman" w:cs="Times New Roman"/>
          <w:sz w:val="28"/>
          <w:szCs w:val="28"/>
          <w:lang w:val="en-US"/>
        </w:rPr>
        <w:t>—</w:t>
      </w:r>
      <w:r w:rsidRPr="007534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40A43">
        <w:rPr>
          <w:rFonts w:ascii="Times New Roman" w:eastAsia="Times New Roman" w:hAnsi="Times New Roman" w:cs="Times New Roman"/>
          <w:sz w:val="28"/>
          <w:szCs w:val="28"/>
          <w:lang w:val="ru-RU"/>
        </w:rPr>
        <w:t>раскрутка генератора</w:t>
      </w:r>
      <w:r w:rsidR="00753468" w:rsidRPr="007534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53468">
        <w:rPr>
          <w:rFonts w:ascii="Times New Roman" w:eastAsia="Times New Roman" w:hAnsi="Times New Roman" w:cs="Times New Roman"/>
          <w:sz w:val="28"/>
          <w:szCs w:val="28"/>
          <w:lang w:val="ru-RU"/>
        </w:rPr>
        <w:t>компилятор</w:t>
      </w:r>
      <w:r w:rsidR="00F40A43">
        <w:rPr>
          <w:rFonts w:ascii="Times New Roman" w:eastAsia="Times New Roman" w:hAnsi="Times New Roman" w:cs="Times New Roman"/>
          <w:sz w:val="28"/>
          <w:szCs w:val="28"/>
          <w:lang w:val="ru-RU"/>
        </w:rPr>
        <w:t>ов</w:t>
      </w:r>
    </w:p>
    <w:p w14:paraId="567FADEF" w14:textId="77777777" w:rsidR="003E304A" w:rsidRPr="00753468" w:rsidRDefault="003E304A" w:rsidP="003E304A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</w:p>
    <w:p w14:paraId="7B409A5D" w14:textId="76E1BA06" w:rsidR="003E304A" w:rsidRPr="00FB145F" w:rsidRDefault="00833EB8" w:rsidP="00833EB8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лабораторной работы было </w:t>
      </w:r>
      <w:r w:rsidR="00FB14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приобретен навык разработки </w:t>
      </w:r>
      <w:r w:rsidR="00A465C6">
        <w:rPr>
          <w:rFonts w:ascii="Times New Roman" w:eastAsia="Times New Roman" w:hAnsi="Times New Roman" w:cs="Times New Roman"/>
          <w:sz w:val="28"/>
          <w:szCs w:val="28"/>
          <w:lang w:val="ru-RU"/>
        </w:rPr>
        <w:t>синтаксического анализатора на основе предсказывающего анализа</w:t>
      </w:r>
      <w:r w:rsidR="00FB145F" w:rsidRPr="00FB145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3E304A" w:rsidRPr="00FB145F" w:rsidSect="00066DD4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13654" w14:textId="77777777" w:rsidR="001C7084" w:rsidRDefault="001C7084" w:rsidP="00066DD4">
      <w:pPr>
        <w:spacing w:line="240" w:lineRule="auto"/>
      </w:pPr>
      <w:r>
        <w:separator/>
      </w:r>
    </w:p>
  </w:endnote>
  <w:endnote w:type="continuationSeparator" w:id="0">
    <w:p w14:paraId="23E4FFD0" w14:textId="77777777" w:rsidR="001C7084" w:rsidRDefault="001C7084" w:rsidP="00066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276421"/>
      <w:docPartObj>
        <w:docPartGallery w:val="Page Numbers (Bottom of Page)"/>
        <w:docPartUnique/>
      </w:docPartObj>
    </w:sdtPr>
    <w:sdtEndPr/>
    <w:sdtContent>
      <w:p w14:paraId="00048A55" w14:textId="77777777" w:rsidR="00066DD4" w:rsidRDefault="00066DD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06B5" w:rsidRPr="00D506B5">
          <w:rPr>
            <w:noProof/>
            <w:lang w:val="ru-RU"/>
          </w:rPr>
          <w:t>2</w:t>
        </w:r>
        <w:r>
          <w:fldChar w:fldCharType="end"/>
        </w:r>
      </w:p>
    </w:sdtContent>
  </w:sdt>
  <w:p w14:paraId="493B82D8" w14:textId="77777777" w:rsidR="00066DD4" w:rsidRDefault="00066DD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06B4F" w14:textId="77777777" w:rsidR="001C7084" w:rsidRDefault="001C7084" w:rsidP="00066DD4">
      <w:pPr>
        <w:spacing w:line="240" w:lineRule="auto"/>
      </w:pPr>
      <w:r>
        <w:separator/>
      </w:r>
    </w:p>
  </w:footnote>
  <w:footnote w:type="continuationSeparator" w:id="0">
    <w:p w14:paraId="22EE9C22" w14:textId="77777777" w:rsidR="001C7084" w:rsidRDefault="001C7084" w:rsidP="00066D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722BB"/>
    <w:multiLevelType w:val="hybridMultilevel"/>
    <w:tmpl w:val="568230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687A5B"/>
    <w:multiLevelType w:val="multilevel"/>
    <w:tmpl w:val="A6B03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4F57AB"/>
    <w:multiLevelType w:val="hybridMultilevel"/>
    <w:tmpl w:val="E730D7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D0D06A2"/>
    <w:multiLevelType w:val="hybridMultilevel"/>
    <w:tmpl w:val="6DC6BF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6482CC1"/>
    <w:multiLevelType w:val="hybridMultilevel"/>
    <w:tmpl w:val="378A07E0"/>
    <w:lvl w:ilvl="0" w:tplc="D9EAA8E8">
      <w:start w:val="1"/>
      <w:numFmt w:val="decimal"/>
      <w:lvlText w:val="%1."/>
      <w:lvlJc w:val="left"/>
      <w:pPr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0514CB"/>
    <w:multiLevelType w:val="hybridMultilevel"/>
    <w:tmpl w:val="B2E0A9F8"/>
    <w:lvl w:ilvl="0" w:tplc="20F4B0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AA84753"/>
    <w:multiLevelType w:val="hybridMultilevel"/>
    <w:tmpl w:val="568CAFC0"/>
    <w:lvl w:ilvl="0" w:tplc="FDFEA0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F17319F"/>
    <w:multiLevelType w:val="hybridMultilevel"/>
    <w:tmpl w:val="D9D6A4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BA705D2"/>
    <w:multiLevelType w:val="hybridMultilevel"/>
    <w:tmpl w:val="F06871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DC6A75"/>
    <w:multiLevelType w:val="hybridMultilevel"/>
    <w:tmpl w:val="A7FE41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5513165">
    <w:abstractNumId w:val="1"/>
  </w:num>
  <w:num w:numId="2" w16cid:durableId="393548036">
    <w:abstractNumId w:val="8"/>
  </w:num>
  <w:num w:numId="3" w16cid:durableId="2087261161">
    <w:abstractNumId w:val="7"/>
  </w:num>
  <w:num w:numId="4" w16cid:durableId="327100973">
    <w:abstractNumId w:val="4"/>
  </w:num>
  <w:num w:numId="5" w16cid:durableId="984626695">
    <w:abstractNumId w:val="5"/>
  </w:num>
  <w:num w:numId="6" w16cid:durableId="1934777089">
    <w:abstractNumId w:val="6"/>
  </w:num>
  <w:num w:numId="7" w16cid:durableId="530650453">
    <w:abstractNumId w:val="9"/>
  </w:num>
  <w:num w:numId="8" w16cid:durableId="1894851736">
    <w:abstractNumId w:val="0"/>
  </w:num>
  <w:num w:numId="9" w16cid:durableId="191769757">
    <w:abstractNumId w:val="3"/>
  </w:num>
  <w:num w:numId="10" w16cid:durableId="508257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84"/>
    <w:rsid w:val="00066DD4"/>
    <w:rsid w:val="000B344D"/>
    <w:rsid w:val="00125D87"/>
    <w:rsid w:val="00163508"/>
    <w:rsid w:val="001C7084"/>
    <w:rsid w:val="001D3C70"/>
    <w:rsid w:val="00222C03"/>
    <w:rsid w:val="002244FC"/>
    <w:rsid w:val="002858E0"/>
    <w:rsid w:val="002B172D"/>
    <w:rsid w:val="00354CB7"/>
    <w:rsid w:val="00390E9B"/>
    <w:rsid w:val="003A6830"/>
    <w:rsid w:val="003B218A"/>
    <w:rsid w:val="003E2F67"/>
    <w:rsid w:val="003E304A"/>
    <w:rsid w:val="003F27BB"/>
    <w:rsid w:val="00416AF9"/>
    <w:rsid w:val="0043102F"/>
    <w:rsid w:val="00473F00"/>
    <w:rsid w:val="004F1914"/>
    <w:rsid w:val="005364D2"/>
    <w:rsid w:val="005626DD"/>
    <w:rsid w:val="00596320"/>
    <w:rsid w:val="00602630"/>
    <w:rsid w:val="0061627C"/>
    <w:rsid w:val="006820A1"/>
    <w:rsid w:val="006B39ED"/>
    <w:rsid w:val="006F6F03"/>
    <w:rsid w:val="00753468"/>
    <w:rsid w:val="00764A18"/>
    <w:rsid w:val="007B493D"/>
    <w:rsid w:val="007E0C71"/>
    <w:rsid w:val="00804977"/>
    <w:rsid w:val="00810129"/>
    <w:rsid w:val="00833EB8"/>
    <w:rsid w:val="0085489D"/>
    <w:rsid w:val="00870EBE"/>
    <w:rsid w:val="008C1AB5"/>
    <w:rsid w:val="008C5DEF"/>
    <w:rsid w:val="008D3600"/>
    <w:rsid w:val="008E20EB"/>
    <w:rsid w:val="009057D2"/>
    <w:rsid w:val="00907EE4"/>
    <w:rsid w:val="009A7EAA"/>
    <w:rsid w:val="009F3ED4"/>
    <w:rsid w:val="009F4068"/>
    <w:rsid w:val="00A465C6"/>
    <w:rsid w:val="00A91FEC"/>
    <w:rsid w:val="00B9346E"/>
    <w:rsid w:val="00C428BF"/>
    <w:rsid w:val="00CF4BAC"/>
    <w:rsid w:val="00D506B5"/>
    <w:rsid w:val="00D8131E"/>
    <w:rsid w:val="00D84151"/>
    <w:rsid w:val="00DC4DA3"/>
    <w:rsid w:val="00DF1D28"/>
    <w:rsid w:val="00E736BD"/>
    <w:rsid w:val="00F40A43"/>
    <w:rsid w:val="00F41973"/>
    <w:rsid w:val="00FB145F"/>
    <w:rsid w:val="00FD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DC862"/>
  <w15:docId w15:val="{AD7F0F5C-D024-4D24-A4C3-E3B63E20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B21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1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59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96320"/>
    <w:rPr>
      <w:rFonts w:ascii="Courier New" w:eastAsia="Times New Roman" w:hAnsi="Courier New" w:cs="Courier New"/>
      <w:sz w:val="20"/>
      <w:szCs w:val="20"/>
      <w:lang w:val="ru-RU"/>
    </w:rPr>
  </w:style>
  <w:style w:type="paragraph" w:styleId="aa">
    <w:name w:val="List Paragraph"/>
    <w:basedOn w:val="a"/>
    <w:uiPriority w:val="34"/>
    <w:qFormat/>
    <w:rsid w:val="00163508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66DD4"/>
  </w:style>
  <w:style w:type="paragraph" w:styleId="ad">
    <w:name w:val="footer"/>
    <w:basedOn w:val="a"/>
    <w:link w:val="ae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66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kd\Downloads\compilers-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compilers-lab-template.dotx</Template>
  <TotalTime>115</TotalTime>
  <Pages>8</Pages>
  <Words>1291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HomePC</Company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 Жук</dc:creator>
  <cp:lastModifiedBy>Дмитрий Жук</cp:lastModifiedBy>
  <cp:revision>10</cp:revision>
  <cp:lastPrinted>2019-11-02T17:16:00Z</cp:lastPrinted>
  <dcterms:created xsi:type="dcterms:W3CDTF">2022-02-15T08:11:00Z</dcterms:created>
  <dcterms:modified xsi:type="dcterms:W3CDTF">2022-05-03T17:12:00Z</dcterms:modified>
</cp:coreProperties>
</file>