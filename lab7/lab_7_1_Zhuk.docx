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2963BC37" w:rsidR="002858E0" w:rsidRPr="009F3ED4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9F3ED4" w:rsidRPr="009F3ED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7.1</w:t>
      </w:r>
    </w:p>
    <w:p w14:paraId="3249AD96" w14:textId="5D13AA14" w:rsidR="002858E0" w:rsidRPr="009F3ED4" w:rsidRDefault="009F3ED4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Синтаксический анализатор на основе предсказывающего анализа</w:t>
      </w:r>
    </w:p>
    <w:p w14:paraId="4F952B15" w14:textId="77777777" w:rsidR="00D506B5" w:rsidRPr="00D506B5" w:rsidRDefault="00D506B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«Конструирование компиляторов»</w:t>
      </w:r>
    </w:p>
    <w:p w14:paraId="28A2AB6F" w14:textId="584E7651" w:rsidR="002858E0" w:rsidRPr="00DC4DA3" w:rsidRDefault="008D3600" w:rsidP="00D506B5">
      <w:pPr>
        <w:spacing w:after="9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9F3ED4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03977CE5" w14:textId="77777777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6F3632D0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ИУ9-6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202921E5" w:rsidR="002858E0" w:rsidRPr="003B218A" w:rsidRDefault="00DC4DA3" w:rsidP="00804977">
      <w:pPr>
        <w:spacing w:after="120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008B8182" w14:textId="33B9E070" w:rsidR="003B218A" w:rsidRPr="00D506B5" w:rsidRDefault="002244FC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Москва, 202</w:t>
      </w:r>
      <w:r w:rsidR="00DC4DA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14:paraId="02F400EB" w14:textId="77777777" w:rsidR="003B218A" w:rsidRPr="000B344D" w:rsidRDefault="003B218A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804977"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6567728D" w14:textId="63068129" w:rsidR="00833EB8" w:rsidRPr="0061627C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данной работы является</w:t>
      </w:r>
      <w:r w:rsidR="009F3E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изучение алгоритма построения таблиц предсказывающего анализатора</w:t>
      </w:r>
      <w:r w:rsidR="0061627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0E8BC00" w14:textId="43ED9AF5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65D3DCAF" w14:textId="76A17CDF" w:rsidR="008D3600" w:rsidRDefault="009F3ED4" w:rsidP="0061627C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Выполнение лабораторной работы состоит из следующих этапов:</w:t>
      </w:r>
    </w:p>
    <w:p w14:paraId="2C407F88" w14:textId="1569C70A" w:rsidR="009F3ED4" w:rsidRDefault="009F3ED4" w:rsidP="009F3ED4">
      <w:pPr>
        <w:pStyle w:val="aa"/>
        <w:numPr>
          <w:ilvl w:val="0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Составление описаний лексической структуры и грамматики входного языка на основе примера</w:t>
      </w:r>
      <w:r w:rsidR="003E2F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листинга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109245B" w14:textId="16321E55" w:rsidR="009F3ED4" w:rsidRDefault="009F3ED4" w:rsidP="009F3ED4">
      <w:pPr>
        <w:pStyle w:val="aa"/>
        <w:numPr>
          <w:ilvl w:val="0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лексического</w:t>
      </w:r>
      <w:r w:rsidR="004F19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анализатора для входного языка.</w:t>
      </w:r>
    </w:p>
    <w:p w14:paraId="1BC260EC" w14:textId="5090C6C4" w:rsidR="004F1914" w:rsidRDefault="004F1914" w:rsidP="009F3ED4">
      <w:pPr>
        <w:pStyle w:val="aa"/>
        <w:numPr>
          <w:ilvl w:val="0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Составление таблицы предсказывающего разбора для входного языка.</w:t>
      </w:r>
    </w:p>
    <w:p w14:paraId="5D2629E3" w14:textId="2F7ADF5F" w:rsidR="004F1914" w:rsidRPr="009F3ED4" w:rsidRDefault="004F1914" w:rsidP="009F3ED4">
      <w:pPr>
        <w:pStyle w:val="aa"/>
        <w:numPr>
          <w:ilvl w:val="0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алгоритма предсказывающего разбора, работающего на основе </w:t>
      </w:r>
      <w:r w:rsidR="0043102F">
        <w:rPr>
          <w:rFonts w:ascii="Times New Roman" w:eastAsia="Times New Roman" w:hAnsi="Times New Roman" w:cs="Times New Roman"/>
          <w:sz w:val="28"/>
          <w:szCs w:val="28"/>
          <w:lang w:val="ru-RU"/>
        </w:rPr>
        <w:t>порожденной таблицы. Реализация этого алгоритма.</w:t>
      </w:r>
    </w:p>
    <w:p w14:paraId="04383E75" w14:textId="66F6EBCB" w:rsidR="0043102F" w:rsidRPr="0043102F" w:rsidRDefault="003A6830" w:rsidP="0043102F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</w:t>
      </w:r>
    </w:p>
    <w:p w14:paraId="1DAC25D5" w14:textId="77777777" w:rsidR="003E2F67" w:rsidRDefault="003E2F67" w:rsidP="003E2F6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</w:p>
    <w:p w14:paraId="6FE893BE" w14:textId="0F752F81" w:rsidR="003E2F67" w:rsidRPr="003E2F67" w:rsidRDefault="003E2F67" w:rsidP="003E2F6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 w:rsidRPr="003E2F67">
        <w:t xml:space="preserve">; </w:t>
      </w:r>
      <w:r>
        <w:t>только правила грамматики</w:t>
      </w:r>
    </w:p>
    <w:p w14:paraId="5F252F7D" w14:textId="77777777" w:rsidR="003E2F67" w:rsidRPr="003E2F67" w:rsidRDefault="003E2F67" w:rsidP="003E2F6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</w:p>
    <w:p w14:paraId="49758A1C" w14:textId="4A5698C3" w:rsidR="003E2F67" w:rsidRPr="003E2F67" w:rsidRDefault="003E2F67" w:rsidP="003E2F6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 w:rsidRPr="003E2F67">
        <w:t>(</w:t>
      </w:r>
      <w:r w:rsidRPr="003E2F67">
        <w:rPr>
          <w:lang w:val="de-DE"/>
        </w:rPr>
        <w:t>F</w:t>
      </w:r>
      <w:r w:rsidRPr="003E2F67">
        <w:t xml:space="preserve">) </w:t>
      </w:r>
      <w:r>
        <w:t xml:space="preserve"> </w:t>
      </w:r>
      <w:r w:rsidRPr="003E2F67">
        <w:t xml:space="preserve">= </w:t>
      </w:r>
      <w:r w:rsidRPr="003E2F67">
        <w:rPr>
          <w:lang w:val="de-DE"/>
        </w:rPr>
        <w:t>n</w:t>
      </w:r>
      <w:r w:rsidRPr="003E2F67">
        <w:t xml:space="preserve"> | \( (</w:t>
      </w:r>
      <w:r w:rsidRPr="003E2F67">
        <w:rPr>
          <w:lang w:val="de-DE"/>
        </w:rPr>
        <w:t>E</w:t>
      </w:r>
      <w:r w:rsidRPr="003E2F67">
        <w:t>) \).</w:t>
      </w:r>
    </w:p>
    <w:p w14:paraId="3D401FA0" w14:textId="199027E1" w:rsidR="003E2F67" w:rsidRPr="003E2F67" w:rsidRDefault="003E2F67" w:rsidP="003E2F6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de-DE"/>
        </w:rPr>
      </w:pPr>
      <w:r w:rsidRPr="003E2F67">
        <w:rPr>
          <w:lang w:val="de-DE"/>
        </w:rPr>
        <w:t xml:space="preserve">(T) </w:t>
      </w:r>
      <w:r>
        <w:t xml:space="preserve"> </w:t>
      </w:r>
      <w:r w:rsidRPr="003E2F67">
        <w:rPr>
          <w:lang w:val="de-DE"/>
        </w:rPr>
        <w:t>= (F) (T1).</w:t>
      </w:r>
    </w:p>
    <w:p w14:paraId="600A1397" w14:textId="77777777" w:rsidR="003E2F67" w:rsidRPr="003E2F67" w:rsidRDefault="003E2F67" w:rsidP="003E2F6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de-DE"/>
        </w:rPr>
      </w:pPr>
      <w:r w:rsidRPr="003E2F67">
        <w:rPr>
          <w:lang w:val="de-DE"/>
        </w:rPr>
        <w:t>(T1) = * (F) (T1) | .</w:t>
      </w:r>
    </w:p>
    <w:p w14:paraId="7D9E7938" w14:textId="77777777" w:rsidR="003E2F67" w:rsidRPr="003E2F67" w:rsidRDefault="003E2F67" w:rsidP="003E2F6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de-DE"/>
        </w:rPr>
      </w:pPr>
      <w:r w:rsidRPr="003E2F67">
        <w:rPr>
          <w:lang w:val="de-DE"/>
        </w:rPr>
        <w:t>(axiom E) = (T) (E1).</w:t>
      </w:r>
    </w:p>
    <w:p w14:paraId="03CAD98E" w14:textId="51D060DF" w:rsidR="0043102F" w:rsidRDefault="003E2F67" w:rsidP="003E2F6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de-DE"/>
        </w:rPr>
      </w:pPr>
      <w:r w:rsidRPr="003E2F67">
        <w:rPr>
          <w:lang w:val="de-DE"/>
        </w:rPr>
        <w:t>(E1) = + (T) (E1) | .</w:t>
      </w:r>
    </w:p>
    <w:p w14:paraId="4221382F" w14:textId="77777777" w:rsidR="003E2F67" w:rsidRPr="003E2F67" w:rsidRDefault="003E2F67" w:rsidP="003E2F6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de-DE"/>
        </w:rPr>
      </w:pPr>
    </w:p>
    <w:p w14:paraId="1808C114" w14:textId="75B18FE8" w:rsidR="0043102F" w:rsidRPr="003E2F67" w:rsidRDefault="0043102F" w:rsidP="0043102F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3E2F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— </w:t>
      </w:r>
      <w:r w:rsidR="003E2F67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входного языка в примерах описаний грамматик</w:t>
      </w:r>
    </w:p>
    <w:p w14:paraId="5521C95C" w14:textId="77777777" w:rsidR="00870EBE" w:rsidRPr="003E2F67" w:rsidRDefault="00870EB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E2F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4E2E951C" w14:textId="5D84BB0D" w:rsidR="00FD0C03" w:rsidRPr="00FD0C03" w:rsidRDefault="00DF1D28" w:rsidP="00FD0C03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</w:t>
      </w:r>
      <w:r w:rsidR="00FD0C03" w:rsidRPr="00FD0C0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интаксис</w:t>
      </w:r>
    </w:p>
    <w:p w14:paraId="79F79A36" w14:textId="0104C805" w:rsidR="00D8131E" w:rsidRDefault="008E20EB" w:rsidP="00416AF9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Неф</w:t>
      </w:r>
      <w:r w:rsidR="00DF1D28">
        <w:rPr>
          <w:rFonts w:ascii="Times New Roman" w:eastAsia="Times New Roman" w:hAnsi="Times New Roman" w:cs="Times New Roman"/>
          <w:sz w:val="28"/>
          <w:szCs w:val="28"/>
          <w:lang w:val="ru-RU"/>
        </w:rPr>
        <w:t>ормальное описание</w:t>
      </w:r>
      <w:r w:rsidR="00DF1D28" w:rsidRPr="00FD0C03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416A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813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входной язык — это </w:t>
      </w:r>
      <w:r w:rsidR="00416A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непустая последовательность «определения нетерминалов». </w:t>
      </w:r>
    </w:p>
    <w:p w14:paraId="70C8417B" w14:textId="2CE6772E" w:rsidR="00416AF9" w:rsidRDefault="00416AF9" w:rsidP="00416AF9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«Определения нетерминала» - начинается либо с названия нетерминала, либо с названия аксиомы, далее содержит символ равно,  </w:t>
      </w:r>
      <w:r w:rsidR="00D8131E">
        <w:rPr>
          <w:rFonts w:ascii="Times New Roman" w:eastAsia="Times New Roman" w:hAnsi="Times New Roman" w:cs="Times New Roman"/>
          <w:sz w:val="28"/>
          <w:szCs w:val="28"/>
          <w:lang w:val="ru-RU"/>
        </w:rPr>
        <w:t>«перечисление правил» и заканчивается символом точка.</w:t>
      </w:r>
    </w:p>
    <w:p w14:paraId="2076E685" w14:textId="0A942D9B" w:rsidR="00D8131E" w:rsidRDefault="00D8131E" w:rsidP="00416AF9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«Перечисление правил» — это непустая последовательность «правил», разделенных знаком ИЛИ.</w:t>
      </w:r>
    </w:p>
    <w:p w14:paraId="660DED85" w14:textId="2F7A190C" w:rsidR="00D8131E" w:rsidRDefault="00D8131E" w:rsidP="00416AF9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«Правило» </w:t>
      </w:r>
      <w:r w:rsidR="008E20EB">
        <w:rPr>
          <w:rFonts w:ascii="Times New Roman" w:eastAsia="Times New Roman" w:hAnsi="Times New Roman" w:cs="Times New Roman"/>
          <w:sz w:val="28"/>
          <w:szCs w:val="28"/>
          <w:lang w:val="ru-RU"/>
        </w:rPr>
        <w:t>— это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последовательность</w:t>
      </w:r>
      <w:r w:rsidR="008E20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(возможно пустая)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E20EB">
        <w:rPr>
          <w:rFonts w:ascii="Times New Roman" w:eastAsia="Times New Roman" w:hAnsi="Times New Roman" w:cs="Times New Roman"/>
          <w:sz w:val="28"/>
          <w:szCs w:val="28"/>
          <w:lang w:val="ru-RU"/>
        </w:rPr>
        <w:t>нетерминалов и терминалов.</w:t>
      </w:r>
    </w:p>
    <w:p w14:paraId="7A1FA1CC" w14:textId="1991A0A0" w:rsidR="008E20EB" w:rsidRDefault="008E20EB" w:rsidP="00416AF9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Формальное описание:</w:t>
      </w:r>
    </w:p>
    <w:p w14:paraId="02CBD77F" w14:textId="6F4CC0D2" w:rsidR="008E20EB" w:rsidRDefault="008E20EB" w:rsidP="00416AF9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Лексическая структура (будет задана в виде регулярных выражений):</w:t>
      </w:r>
    </w:p>
    <w:p w14:paraId="105B0B4C" w14:textId="474C2B29" w:rsidR="008E20EB" w:rsidRDefault="008E20EB" w:rsidP="008E20EB">
      <w:pPr>
        <w:pStyle w:val="aa"/>
        <w:numPr>
          <w:ilvl w:val="0"/>
          <w:numId w:val="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комментарий - </w:t>
      </w:r>
      <w:r w:rsidR="00473F00"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ru-RU"/>
        </w:rPr>
        <w:t>;.*</w:t>
      </w:r>
    </w:p>
    <w:p w14:paraId="5020A886" w14:textId="1292A76E" w:rsidR="00473F00" w:rsidRPr="00473F00" w:rsidRDefault="00473F00" w:rsidP="00473F00">
      <w:pPr>
        <w:pStyle w:val="aa"/>
        <w:numPr>
          <w:ilvl w:val="0"/>
          <w:numId w:val="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пробелы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Courier New" w:eastAsia="Times New Roman" w:hAnsi="Courier New" w:cs="Courier New"/>
          <w:sz w:val="28"/>
          <w:szCs w:val="28"/>
          <w:highlight w:val="lightGray"/>
          <w:lang w:val="en-US"/>
        </w:rPr>
        <w:t>\s+</w:t>
      </w:r>
    </w:p>
    <w:p w14:paraId="40C52275" w14:textId="4A5081D6" w:rsidR="00473F00" w:rsidRPr="00473F00" w:rsidRDefault="00473F00" w:rsidP="00473F00">
      <w:pPr>
        <w:pStyle w:val="aa"/>
        <w:numPr>
          <w:ilvl w:val="0"/>
          <w:numId w:val="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равно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Courier New" w:eastAsia="Times New Roman" w:hAnsi="Courier New" w:cs="Courier New"/>
          <w:sz w:val="28"/>
          <w:szCs w:val="28"/>
          <w:highlight w:val="lightGray"/>
          <w:lang w:val="ru-RU"/>
        </w:rPr>
        <w:t>=</w:t>
      </w:r>
    </w:p>
    <w:p w14:paraId="65C7C362" w14:textId="041020B9" w:rsidR="00473F00" w:rsidRPr="00473F00" w:rsidRDefault="00473F00" w:rsidP="00473F00">
      <w:pPr>
        <w:pStyle w:val="aa"/>
        <w:numPr>
          <w:ilvl w:val="0"/>
          <w:numId w:val="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точка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Courier New" w:eastAsia="Times New Roman" w:hAnsi="Courier New" w:cs="Courier New"/>
          <w:sz w:val="28"/>
          <w:szCs w:val="28"/>
          <w:highlight w:val="lightGray"/>
          <w:lang w:val="en-US"/>
        </w:rPr>
        <w:t>\</w:t>
      </w:r>
      <w:r>
        <w:rPr>
          <w:rFonts w:ascii="Courier New" w:eastAsia="Times New Roman" w:hAnsi="Courier New" w:cs="Courier New"/>
          <w:sz w:val="28"/>
          <w:szCs w:val="28"/>
          <w:highlight w:val="lightGray"/>
          <w:lang w:val="ru-RU"/>
        </w:rPr>
        <w:t>.</w:t>
      </w:r>
    </w:p>
    <w:p w14:paraId="3B9F817C" w14:textId="55A9AEEE" w:rsidR="00473F00" w:rsidRPr="00473F00" w:rsidRDefault="00473F00" w:rsidP="00473F00">
      <w:pPr>
        <w:pStyle w:val="aa"/>
        <w:numPr>
          <w:ilvl w:val="0"/>
          <w:numId w:val="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Courier New" w:eastAsia="Times New Roman" w:hAnsi="Courier New" w:cs="Courier New"/>
          <w:sz w:val="28"/>
          <w:szCs w:val="28"/>
          <w:highlight w:val="lightGray"/>
          <w:lang w:val="en-US"/>
        </w:rPr>
        <w:t>\</w:t>
      </w:r>
      <w:r>
        <w:rPr>
          <w:rFonts w:ascii="Courier New" w:eastAsia="Times New Roman" w:hAnsi="Courier New" w:cs="Courier New"/>
          <w:sz w:val="28"/>
          <w:szCs w:val="28"/>
          <w:highlight w:val="lightGray"/>
          <w:lang w:val="en-US"/>
        </w:rPr>
        <w:t>|</w:t>
      </w:r>
    </w:p>
    <w:p w14:paraId="1F2DF2B7" w14:textId="5E8DEDA1" w:rsidR="00473F00" w:rsidRPr="00473F00" w:rsidRDefault="00473F00" w:rsidP="00473F00">
      <w:pPr>
        <w:pStyle w:val="aa"/>
        <w:numPr>
          <w:ilvl w:val="0"/>
          <w:numId w:val="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аксиома - 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ru-RU"/>
        </w:rPr>
        <w:t>\(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en-US"/>
        </w:rPr>
        <w:t>axiom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ru-RU"/>
        </w:rPr>
        <w:t>[ \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en-US"/>
        </w:rPr>
        <w:t>t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ru-RU"/>
        </w:rPr>
        <w:t>]+[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en-US"/>
        </w:rPr>
        <w:t>a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ru-RU"/>
        </w:rPr>
        <w:t>-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en-US"/>
        </w:rPr>
        <w:t>zA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ru-RU"/>
        </w:rPr>
        <w:t>-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en-US"/>
        </w:rPr>
        <w:t>Z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ru-RU"/>
        </w:rPr>
        <w:t>][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en-US"/>
        </w:rPr>
        <w:t>a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ru-RU"/>
        </w:rPr>
        <w:t>-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en-US"/>
        </w:rPr>
        <w:t>zA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ru-RU"/>
        </w:rPr>
        <w:t>-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en-US"/>
        </w:rPr>
        <w:t>Z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ru-RU"/>
        </w:rPr>
        <w:t>0-9]*\)</w:t>
      </w:r>
    </w:p>
    <w:p w14:paraId="2F144D6E" w14:textId="75AB03AC" w:rsidR="00473F00" w:rsidRPr="00473F00" w:rsidRDefault="00473F00" w:rsidP="00473F00">
      <w:pPr>
        <w:pStyle w:val="aa"/>
        <w:numPr>
          <w:ilvl w:val="0"/>
          <w:numId w:val="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нетерминал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ru-RU"/>
        </w:rPr>
        <w:t>\([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en-US"/>
        </w:rPr>
        <w:t>a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ru-RU"/>
        </w:rPr>
        <w:t>-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en-US"/>
        </w:rPr>
        <w:t>zA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ru-RU"/>
        </w:rPr>
        <w:t>-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en-US"/>
        </w:rPr>
        <w:t>Z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ru-RU"/>
        </w:rPr>
        <w:t>][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en-US"/>
        </w:rPr>
        <w:t>a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ru-RU"/>
        </w:rPr>
        <w:t>-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en-US"/>
        </w:rPr>
        <w:t>zA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ru-RU"/>
        </w:rPr>
        <w:t>-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en-US"/>
        </w:rPr>
        <w:t>Z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ru-RU"/>
        </w:rPr>
        <w:t>0-9]*\)</w:t>
      </w:r>
    </w:p>
    <w:p w14:paraId="05E223D1" w14:textId="7564CF82" w:rsidR="00473F00" w:rsidRPr="006F6F03" w:rsidRDefault="00473F00" w:rsidP="00473F00">
      <w:pPr>
        <w:pStyle w:val="aa"/>
        <w:numPr>
          <w:ilvl w:val="0"/>
          <w:numId w:val="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терминал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Pr="00473F00">
        <w:rPr>
          <w:rFonts w:ascii="Courier New" w:eastAsia="Times New Roman" w:hAnsi="Courier New" w:cs="Courier New"/>
          <w:sz w:val="28"/>
          <w:szCs w:val="28"/>
          <w:highlight w:val="lightGray"/>
          <w:lang w:val="ru-RU"/>
        </w:rPr>
        <w:t>\\.|[^\s()|.=]+</w:t>
      </w:r>
    </w:p>
    <w:p w14:paraId="13CC5327" w14:textId="77777777" w:rsidR="006F6F03" w:rsidRDefault="006F6F03" w:rsidP="006F6F03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79AC08" w14:textId="54246891" w:rsidR="006F6F03" w:rsidRDefault="006F6F03" w:rsidP="006F6F03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Граммматика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B101EE2" w14:textId="77777777" w:rsidR="006F6F03" w:rsidRPr="006F6F03" w:rsidRDefault="006F6F03" w:rsidP="006F6F03">
      <w:pPr>
        <w:pStyle w:val="aa"/>
        <w:numPr>
          <w:ilvl w:val="0"/>
          <w:numId w:val="10"/>
        </w:numPr>
        <w:spacing w:after="240" w:line="360" w:lineRule="auto"/>
        <w:ind w:left="851"/>
        <w:jc w:val="both"/>
        <w:rPr>
          <w:rFonts w:ascii="Courier New" w:eastAsia="Times New Roman" w:hAnsi="Courier New" w:cs="Courier New"/>
          <w:lang w:val="en-US"/>
        </w:rPr>
      </w:pPr>
      <w:r w:rsidRPr="006F6F03">
        <w:rPr>
          <w:rFonts w:ascii="Courier New" w:eastAsia="Times New Roman" w:hAnsi="Courier New" w:cs="Courier New"/>
          <w:lang w:val="en-US"/>
        </w:rPr>
        <w:t>(axiom Init) = (Nterm) (Nterms) .</w:t>
      </w:r>
    </w:p>
    <w:p w14:paraId="347DCD99" w14:textId="77777777" w:rsidR="006F6F03" w:rsidRPr="006F6F03" w:rsidRDefault="006F6F03" w:rsidP="006F6F03">
      <w:pPr>
        <w:pStyle w:val="aa"/>
        <w:numPr>
          <w:ilvl w:val="0"/>
          <w:numId w:val="10"/>
        </w:numPr>
        <w:spacing w:after="240" w:line="360" w:lineRule="auto"/>
        <w:ind w:left="851"/>
        <w:jc w:val="both"/>
        <w:rPr>
          <w:rFonts w:ascii="Courier New" w:eastAsia="Times New Roman" w:hAnsi="Courier New" w:cs="Courier New"/>
          <w:lang w:val="en-US"/>
        </w:rPr>
      </w:pPr>
      <w:r w:rsidRPr="006F6F03">
        <w:rPr>
          <w:rFonts w:ascii="Courier New" w:eastAsia="Times New Roman" w:hAnsi="Courier New" w:cs="Courier New"/>
          <w:lang w:val="en-US"/>
        </w:rPr>
        <w:t>(Nterms) = (Nterm) (Nterms) | .</w:t>
      </w:r>
    </w:p>
    <w:p w14:paraId="5945260C" w14:textId="77777777" w:rsidR="006F6F03" w:rsidRPr="006F6F03" w:rsidRDefault="006F6F03" w:rsidP="006F6F03">
      <w:pPr>
        <w:pStyle w:val="aa"/>
        <w:numPr>
          <w:ilvl w:val="0"/>
          <w:numId w:val="10"/>
        </w:numPr>
        <w:spacing w:after="240" w:line="360" w:lineRule="auto"/>
        <w:ind w:left="851"/>
        <w:jc w:val="both"/>
        <w:rPr>
          <w:rFonts w:ascii="Courier New" w:eastAsia="Times New Roman" w:hAnsi="Courier New" w:cs="Courier New"/>
          <w:lang w:val="en-US"/>
        </w:rPr>
      </w:pPr>
      <w:r w:rsidRPr="006F6F03">
        <w:rPr>
          <w:rFonts w:ascii="Courier New" w:eastAsia="Times New Roman" w:hAnsi="Courier New" w:cs="Courier New"/>
          <w:lang w:val="en-US"/>
        </w:rPr>
        <w:t>(Nterm) = nterm \= (Rule) (Rules) | axiom \= (Rule) (Rules) .</w:t>
      </w:r>
    </w:p>
    <w:p w14:paraId="4CD16E6E" w14:textId="77777777" w:rsidR="006F6F03" w:rsidRPr="006F6F03" w:rsidRDefault="006F6F03" w:rsidP="006F6F03">
      <w:pPr>
        <w:pStyle w:val="aa"/>
        <w:numPr>
          <w:ilvl w:val="0"/>
          <w:numId w:val="10"/>
        </w:numPr>
        <w:spacing w:after="240" w:line="360" w:lineRule="auto"/>
        <w:ind w:left="851"/>
        <w:jc w:val="both"/>
        <w:rPr>
          <w:rFonts w:ascii="Courier New" w:eastAsia="Times New Roman" w:hAnsi="Courier New" w:cs="Courier New"/>
          <w:lang w:val="en-US"/>
        </w:rPr>
      </w:pPr>
      <w:r w:rsidRPr="006F6F03">
        <w:rPr>
          <w:rFonts w:ascii="Courier New" w:eastAsia="Times New Roman" w:hAnsi="Courier New" w:cs="Courier New"/>
          <w:lang w:val="en-US"/>
        </w:rPr>
        <w:t>(Rules) = \| (Rule) (Rules) | \. .</w:t>
      </w:r>
    </w:p>
    <w:p w14:paraId="2144BA11" w14:textId="19864429" w:rsidR="006F6F03" w:rsidRPr="006F6F03" w:rsidRDefault="006F6F03" w:rsidP="006F6F03">
      <w:pPr>
        <w:pStyle w:val="aa"/>
        <w:numPr>
          <w:ilvl w:val="0"/>
          <w:numId w:val="10"/>
        </w:numPr>
        <w:spacing w:after="240" w:line="360" w:lineRule="auto"/>
        <w:ind w:left="851"/>
        <w:jc w:val="both"/>
        <w:rPr>
          <w:rFonts w:ascii="Courier New" w:eastAsia="Times New Roman" w:hAnsi="Courier New" w:cs="Courier New"/>
          <w:lang w:val="en-US"/>
        </w:rPr>
      </w:pPr>
      <w:r w:rsidRPr="006F6F03">
        <w:rPr>
          <w:rFonts w:ascii="Courier New" w:eastAsia="Times New Roman" w:hAnsi="Courier New" w:cs="Courier New"/>
          <w:lang w:val="en-US"/>
        </w:rPr>
        <w:t>(Rule) = nterm (Rule) | term (Rule) | .</w:t>
      </w:r>
    </w:p>
    <w:p w14:paraId="7BDE70F5" w14:textId="2769E3F1" w:rsidR="00FD0C03" w:rsidRDefault="003A6830" w:rsidP="00FD0C03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07A27A01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>export const lexicalAnalyzer = &lt;L extends { type: string }&gt;({</w:t>
      </w:r>
    </w:p>
    <w:p w14:paraId="7F2F277D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reg,</w:t>
      </w:r>
    </w:p>
    <w:p w14:paraId="4F0AF047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rules,</w:t>
      </w:r>
    </w:p>
    <w:p w14:paraId="71B0B605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def = () =&gt; null,</w:t>
      </w:r>
    </w:p>
    <w:p w14:paraId="2343E30A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>}: InputLexicalAnalyzer&lt;L&gt;) =&gt; (s: string) =&gt; ({</w:t>
      </w:r>
    </w:p>
    <w:p w14:paraId="7E69CEF8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* [Symbol.iterator](): Generator&lt;SmartLexems&lt;L&gt;&gt; {</w:t>
      </w:r>
    </w:p>
    <w:p w14:paraId="3C360637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let fromLine = 1;</w:t>
      </w:r>
    </w:p>
    <w:p w14:paraId="7F994B36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let fromPos = 1;</w:t>
      </w:r>
    </w:p>
    <w:p w14:paraId="36E751A6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let fromAbs = 0;</w:t>
      </w:r>
    </w:p>
    <w:p w14:paraId="63343108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let toLine = 1;</w:t>
      </w:r>
    </w:p>
    <w:p w14:paraId="6449F70A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let toPos = 1;</w:t>
      </w:r>
    </w:p>
    <w:p w14:paraId="0497337F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let toAbs = 0;</w:t>
      </w:r>
    </w:p>
    <w:p w14:paraId="379F4217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73B7339C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const buildToken = (l: L): SmartLexems&lt;L&gt; =&gt; ({</w:t>
      </w:r>
    </w:p>
    <w:p w14:paraId="5643DDE8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  ...l,</w:t>
      </w:r>
    </w:p>
    <w:p w14:paraId="04A4FF67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  from: { line: fromLine, pos: fromPos, abs: fromAbs },</w:t>
      </w:r>
    </w:p>
    <w:p w14:paraId="48E6B808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  to: { line: toLine, pos: toPos, abs: toAbs },</w:t>
      </w:r>
    </w:p>
    <w:p w14:paraId="562EEBCA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});</w:t>
      </w:r>
    </w:p>
    <w:p w14:paraId="611878E6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02E30B91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for (let e = reg.exec(s); e?.groups; e = reg.exec(s)) {</w:t>
      </w:r>
    </w:p>
    <w:p w14:paraId="5B3F5E64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  const groups = Object.entries(e.groups).filter(([, value]) =&gt; value);</w:t>
      </w:r>
    </w:p>
    <w:p w14:paraId="2914FC52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  if (groups.length !== 1 || e[0].length === 0 || e.groups.error) {</w:t>
      </w:r>
    </w:p>
    <w:p w14:paraId="2520A60A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    throw {</w:t>
      </w:r>
    </w:p>
    <w:p w14:paraId="708E95B6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      message: 'match not one group or value zero or error',</w:t>
      </w:r>
    </w:p>
    <w:p w14:paraId="29125D48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      groups,</w:t>
      </w:r>
    </w:p>
    <w:p w14:paraId="409157DE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      from: { line: fromLine, pos: fromPos, abs: fromAbs },</w:t>
      </w:r>
    </w:p>
    <w:p w14:paraId="22E4A8C8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      to: { line: toLine, pos: toPos, abs: toAbs },</w:t>
      </w:r>
    </w:p>
    <w:p w14:paraId="392BBEEC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    };</w:t>
      </w:r>
    </w:p>
    <w:p w14:paraId="5E483B66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  }</w:t>
      </w:r>
    </w:p>
    <w:p w14:paraId="141BA5D4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03B56D77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  fromLine = toLine;</w:t>
      </w:r>
    </w:p>
    <w:p w14:paraId="62353197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  fromPos = toPos;</w:t>
      </w:r>
    </w:p>
    <w:p w14:paraId="2DBC5303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  fromAbs = toAbs;</w:t>
      </w:r>
    </w:p>
    <w:p w14:paraId="2CC955CF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42EDB71F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  s = s.slice(e.index + e[0].length);</w:t>
      </w:r>
    </w:p>
    <w:p w14:paraId="349700B2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  toAbs += e[0].length;</w:t>
      </w:r>
    </w:p>
    <w:p w14:paraId="20027DBD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  const split = e[0].split('\n');</w:t>
      </w:r>
    </w:p>
    <w:p w14:paraId="1A9E83AB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  if (split.length === 1) {</w:t>
      </w:r>
    </w:p>
    <w:p w14:paraId="4E2DFFF3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    toPos += e[0].length;</w:t>
      </w:r>
    </w:p>
    <w:p w14:paraId="55C0FC65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  } else {</w:t>
      </w:r>
    </w:p>
    <w:p w14:paraId="679F96D7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lastRenderedPageBreak/>
        <w:t xml:space="preserve">          toLine += split.length - 1;</w:t>
      </w:r>
    </w:p>
    <w:p w14:paraId="706AA260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    toPos = split[split.length - 1].length + 1;</w:t>
      </w:r>
    </w:p>
    <w:p w14:paraId="45E428C6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  }</w:t>
      </w:r>
    </w:p>
    <w:p w14:paraId="5CFCFCFC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70822D34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  const [[key, value]] = groups;</w:t>
      </w:r>
    </w:p>
    <w:p w14:paraId="4D0D260A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  const res = rules[key]?.(value) ?? def(value);</w:t>
      </w:r>
    </w:p>
    <w:p w14:paraId="0C793B1B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  if (res !== null) {</w:t>
      </w:r>
    </w:p>
    <w:p w14:paraId="21DD3CBF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      yield buildToken(res);</w:t>
      </w:r>
    </w:p>
    <w:p w14:paraId="3F703F3B" w14:textId="77777777" w:rsid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 w:rsidRPr="00390E9B">
        <w:rPr>
          <w:lang w:val="en-US"/>
        </w:rPr>
        <w:t xml:space="preserve">        </w:t>
      </w:r>
      <w:r>
        <w:t>}</w:t>
      </w:r>
    </w:p>
    <w:p w14:paraId="50369E16" w14:textId="77777777" w:rsid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>
        <w:t xml:space="preserve">      }</w:t>
      </w:r>
    </w:p>
    <w:p w14:paraId="5A5BA229" w14:textId="77777777" w:rsid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>
        <w:t xml:space="preserve">    },</w:t>
      </w:r>
    </w:p>
    <w:p w14:paraId="772EFC5A" w14:textId="38D3DB88" w:rsidR="006F6F03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>
        <w:t xml:space="preserve">  });</w:t>
      </w:r>
    </w:p>
    <w:p w14:paraId="3299BB30" w14:textId="6E761862" w:rsid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</w:p>
    <w:p w14:paraId="740BA925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>enum TokenType {</w:t>
      </w:r>
    </w:p>
    <w:p w14:paraId="7E64E82C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EQ = '=',</w:t>
      </w:r>
    </w:p>
    <w:p w14:paraId="002BEA62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END = '.',</w:t>
      </w:r>
    </w:p>
    <w:p w14:paraId="2FCB5199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OR = '|',</w:t>
      </w:r>
    </w:p>
    <w:p w14:paraId="26062391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AXIOM = 'axiom',</w:t>
      </w:r>
    </w:p>
    <w:p w14:paraId="548F3064" w14:textId="77777777" w:rsid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 w:rsidRPr="00390E9B">
        <w:rPr>
          <w:lang w:val="en-US"/>
        </w:rPr>
        <w:t xml:space="preserve">  </w:t>
      </w:r>
      <w:r>
        <w:t>NTERM = 'nterm',</w:t>
      </w:r>
    </w:p>
    <w:p w14:paraId="14404772" w14:textId="77777777" w:rsid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>
        <w:t xml:space="preserve">  TERM = 'term',</w:t>
      </w:r>
    </w:p>
    <w:p w14:paraId="43925F7D" w14:textId="01018F19" w:rsid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>
        <w:t>}</w:t>
      </w:r>
    </w:p>
    <w:p w14:paraId="229539C1" w14:textId="77777777" w:rsid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</w:p>
    <w:p w14:paraId="5C61CD80" w14:textId="77777777" w:rsid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>
        <w:t>export const grammarAnalyzer = lexicalAnalyzer&lt;Lexems&gt;({</w:t>
      </w:r>
    </w:p>
    <w:p w14:paraId="2F158E61" w14:textId="77777777" w:rsid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>
        <w:t xml:space="preserve">  reg: /^(?:(?&lt;comment&gt;;.*)|(?&lt;space&gt;\s+)|(?&lt;eq&gt;=)|(?&lt;end&gt;\.)|(?&lt;or&gt;\|)|\(axiom[ \t]+(?&lt;axiom&gt;[a-zA-Z][a-zA-Z0-9]*)\)|\((?&lt;nterm&gt;[a-zA-Z][a-zA-Z0-9]*)\)|(?&lt;term&gt;\\.|[^\s()|.=]+)|(?&lt;error&gt;.))/,</w:t>
      </w:r>
    </w:p>
    <w:p w14:paraId="6903E1C6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>
        <w:t xml:space="preserve">  </w:t>
      </w:r>
      <w:r w:rsidRPr="00390E9B">
        <w:rPr>
          <w:lang w:val="en-US"/>
        </w:rPr>
        <w:t>rules: {</w:t>
      </w:r>
    </w:p>
    <w:p w14:paraId="54F94E28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eq: (value) =&gt; ({ value, type: TokenType.EQ }),</w:t>
      </w:r>
    </w:p>
    <w:p w14:paraId="7B383D94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end: (value) =&gt; ({ value, type: TokenType.END }),</w:t>
      </w:r>
    </w:p>
    <w:p w14:paraId="379F49EE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or: (value) =&gt; ({ value, type: TokenType.OR }),</w:t>
      </w:r>
    </w:p>
    <w:p w14:paraId="74E41057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axiom: (value) =&gt; ({ value, type: TokenType.AXIOM }),</w:t>
      </w:r>
    </w:p>
    <w:p w14:paraId="6C53D47C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nterm: (value) =&gt; ({ value, type: TokenType.NTERM }),</w:t>
      </w:r>
    </w:p>
    <w:p w14:paraId="670B950D" w14:textId="77777777" w:rsidR="00390E9B" w:rsidRP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390E9B">
        <w:rPr>
          <w:lang w:val="en-US"/>
        </w:rPr>
        <w:t xml:space="preserve">    term: (value) =&gt; ({ value: value.replace(/^\\/, ''), type: TokenType.TERM }),</w:t>
      </w:r>
    </w:p>
    <w:p w14:paraId="4262053D" w14:textId="77777777" w:rsidR="00390E9B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 w:rsidRPr="00390E9B">
        <w:rPr>
          <w:lang w:val="en-US"/>
        </w:rPr>
        <w:t xml:space="preserve">  </w:t>
      </w:r>
      <w:r>
        <w:t>},</w:t>
      </w:r>
    </w:p>
    <w:p w14:paraId="259CB751" w14:textId="456FD61E" w:rsidR="00390E9B" w:rsidRPr="006F6F03" w:rsidRDefault="00390E9B" w:rsidP="00390E9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>
        <w:t>});</w:t>
      </w:r>
    </w:p>
    <w:p w14:paraId="60940C0B" w14:textId="66C30E85" w:rsidR="006F6F03" w:rsidRPr="006F6F03" w:rsidRDefault="006F6F03" w:rsidP="006F6F03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6F6F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 — </w:t>
      </w:r>
      <w:r w:rsidR="00390E9B">
        <w:rPr>
          <w:rFonts w:ascii="Times New Roman" w:eastAsia="Times New Roman" w:hAnsi="Times New Roman" w:cs="Times New Roman"/>
          <w:sz w:val="28"/>
          <w:szCs w:val="28"/>
          <w:lang w:val="ru-RU"/>
        </w:rPr>
        <w:t>лексическо</w:t>
      </w:r>
      <w:r w:rsidR="00390E9B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390E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анализатор для входного языка</w:t>
      </w:r>
    </w:p>
    <w:p w14:paraId="7ED9D72C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>{</w:t>
      </w:r>
    </w:p>
    <w:p w14:paraId="0620A807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Init: {</w:t>
      </w:r>
    </w:p>
    <w:p w14:paraId="2DDABD88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nterm: [</w:t>
      </w:r>
    </w:p>
    <w:p w14:paraId="3BA5CB98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  { type: 'nterm', value: 'Nterm' },</w:t>
      </w:r>
    </w:p>
    <w:p w14:paraId="6280611B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  { type: 'nterm', value: 'Nterms' }</w:t>
      </w:r>
    </w:p>
    <w:p w14:paraId="721A2F4F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],</w:t>
      </w:r>
    </w:p>
    <w:p w14:paraId="7195D61E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axiom: [</w:t>
      </w:r>
    </w:p>
    <w:p w14:paraId="1C4436CF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  { type: 'nterm', value: 'Nterm' },</w:t>
      </w:r>
    </w:p>
    <w:p w14:paraId="7FF76B0D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  { type: 'nterm', value: 'Nterms' }</w:t>
      </w:r>
    </w:p>
    <w:p w14:paraId="51D2D958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]</w:t>
      </w:r>
    </w:p>
    <w:p w14:paraId="20E8D61E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},</w:t>
      </w:r>
    </w:p>
    <w:p w14:paraId="1F6B0BE0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Nterms: {</w:t>
      </w:r>
    </w:p>
    <w:p w14:paraId="68B35515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nterm: [</w:t>
      </w:r>
    </w:p>
    <w:p w14:paraId="42D3F61F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  { type: 'nterm', value: 'Nterm' },</w:t>
      </w:r>
    </w:p>
    <w:p w14:paraId="5895E7E4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  { type: 'nterm', value: 'Nterms' }</w:t>
      </w:r>
    </w:p>
    <w:p w14:paraId="09EDED7F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],</w:t>
      </w:r>
    </w:p>
    <w:p w14:paraId="07BCE88C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lastRenderedPageBreak/>
        <w:t xml:space="preserve">    axiom: [</w:t>
      </w:r>
    </w:p>
    <w:p w14:paraId="7531FA4E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  { type: 'nterm', value: 'Nterm' },</w:t>
      </w:r>
    </w:p>
    <w:p w14:paraId="195C6C10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  { type: 'nterm', value: 'Nterms' }</w:t>
      </w:r>
    </w:p>
    <w:p w14:paraId="09AA60AE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],</w:t>
      </w:r>
    </w:p>
    <w:p w14:paraId="684BB5E5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[Symbol(EOF)]: []</w:t>
      </w:r>
    </w:p>
    <w:p w14:paraId="3B8E055B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},</w:t>
      </w:r>
    </w:p>
    <w:p w14:paraId="527054DD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Nterm: {</w:t>
      </w:r>
    </w:p>
    <w:p w14:paraId="3A749633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nterm: [</w:t>
      </w:r>
    </w:p>
    <w:p w14:paraId="25B2FC4B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  { type: 'term', value: 'nterm' },</w:t>
      </w:r>
    </w:p>
    <w:p w14:paraId="5E8593F3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  { type: 'term', value: '=' },</w:t>
      </w:r>
    </w:p>
    <w:p w14:paraId="4589AECA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  { type: 'nterm', value: 'Rule' },</w:t>
      </w:r>
    </w:p>
    <w:p w14:paraId="4E03493C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  { type: 'nterm', value: 'Rules' }</w:t>
      </w:r>
    </w:p>
    <w:p w14:paraId="6F1D5212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],</w:t>
      </w:r>
    </w:p>
    <w:p w14:paraId="52E25D1F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axiom: [</w:t>
      </w:r>
    </w:p>
    <w:p w14:paraId="511B4D58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  { type: 'term', value: 'axiom' },</w:t>
      </w:r>
    </w:p>
    <w:p w14:paraId="1F731611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  { type: 'term', value: '=' },</w:t>
      </w:r>
    </w:p>
    <w:p w14:paraId="1D224FA3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  { type: 'nterm', value: 'Rule' },</w:t>
      </w:r>
    </w:p>
    <w:p w14:paraId="4855E24D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  { type: 'nterm', value: 'Rules' }</w:t>
      </w:r>
    </w:p>
    <w:p w14:paraId="21D785C2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]</w:t>
      </w:r>
    </w:p>
    <w:p w14:paraId="64331886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},</w:t>
      </w:r>
    </w:p>
    <w:p w14:paraId="1740BD99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Rules: {</w:t>
      </w:r>
    </w:p>
    <w:p w14:paraId="29B66628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'|': [</w:t>
      </w:r>
    </w:p>
    <w:p w14:paraId="5579E29F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  { type: 'term', value: '|' },</w:t>
      </w:r>
    </w:p>
    <w:p w14:paraId="3FF7E2A6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  { type: 'nterm', value: 'Rule' },</w:t>
      </w:r>
    </w:p>
    <w:p w14:paraId="23BEE1EF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  { type: 'nterm', value: 'Rules' }</w:t>
      </w:r>
    </w:p>
    <w:p w14:paraId="6CEE4951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],</w:t>
      </w:r>
    </w:p>
    <w:p w14:paraId="0C7F8ACF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'.': [ { type: 'term', value: '.' } ]</w:t>
      </w:r>
    </w:p>
    <w:p w14:paraId="13FCEDB6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},</w:t>
      </w:r>
    </w:p>
    <w:p w14:paraId="69380FAB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Rule: {</w:t>
      </w:r>
    </w:p>
    <w:p w14:paraId="26BE07F0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nterm: [</w:t>
      </w:r>
    </w:p>
    <w:p w14:paraId="63433C7B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  { type: 'term', value: 'nterm' },</w:t>
      </w:r>
    </w:p>
    <w:p w14:paraId="257420AA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  { type: 'nterm', value: 'Rule' }</w:t>
      </w:r>
    </w:p>
    <w:p w14:paraId="7315D566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],</w:t>
      </w:r>
    </w:p>
    <w:p w14:paraId="27A89A60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term: [</w:t>
      </w:r>
    </w:p>
    <w:p w14:paraId="0A371325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  { type: 'term', value: 'term' },</w:t>
      </w:r>
    </w:p>
    <w:p w14:paraId="7DE623BE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A465C6">
        <w:rPr>
          <w:lang w:val="en-US"/>
        </w:rPr>
        <w:t xml:space="preserve">      { type: 'nterm', value: 'Rule' }</w:t>
      </w:r>
    </w:p>
    <w:p w14:paraId="00F61DCC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 w:rsidRPr="00A465C6">
        <w:rPr>
          <w:lang w:val="en-US"/>
        </w:rPr>
        <w:t xml:space="preserve">    </w:t>
      </w:r>
      <w:r w:rsidRPr="00A465C6">
        <w:t>],</w:t>
      </w:r>
    </w:p>
    <w:p w14:paraId="7CE1D2A1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 w:rsidRPr="00A465C6">
        <w:t xml:space="preserve">    '|': [],</w:t>
      </w:r>
    </w:p>
    <w:p w14:paraId="7E5A5B2E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 w:rsidRPr="00A465C6">
        <w:t xml:space="preserve">    '.': []</w:t>
      </w:r>
    </w:p>
    <w:p w14:paraId="6B68E048" w14:textId="77777777" w:rsidR="00A465C6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 w:rsidRPr="00A465C6">
        <w:t xml:space="preserve">  }</w:t>
      </w:r>
    </w:p>
    <w:p w14:paraId="4275DADC" w14:textId="31710BA4" w:rsidR="00390E9B" w:rsidRPr="00A465C6" w:rsidRDefault="00A465C6" w:rsidP="00A465C6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 w:rsidRPr="00A465C6">
        <w:t>}</w:t>
      </w:r>
    </w:p>
    <w:p w14:paraId="245A5657" w14:textId="09828D22" w:rsidR="006F6F03" w:rsidRPr="006F6F03" w:rsidRDefault="00390E9B" w:rsidP="00390E9B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6F6F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6F6F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предсказывающего разбора</w:t>
      </w:r>
    </w:p>
    <w:p w14:paraId="4437EF9E" w14:textId="1D08EFF3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>export const compiler = &lt;L extends { type: string }&gt;({</w:t>
      </w:r>
    </w:p>
    <w:p w14:paraId="30F068A0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lexer, lang, aggregate = {}, print = (s) =&gt; console.log(s.replace(/^/gm, '&gt; ')),</w:t>
      </w:r>
    </w:p>
    <w:p w14:paraId="11EA8F01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>}: {</w:t>
      </w:r>
    </w:p>
    <w:p w14:paraId="6E7CDAC6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lexer: ReturnType&lt;Wrapper&lt;L&gt;['lexicalAnalyzer']&gt;,</w:t>
      </w:r>
    </w:p>
    <w:p w14:paraId="46E1CDB9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lang: Language,</w:t>
      </w:r>
    </w:p>
    <w:p w14:paraId="5F9E0C58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aggregate?: Record&lt;string, ((...args: any[]) =&gt; any) | undefined&gt;,</w:t>
      </w:r>
    </w:p>
    <w:p w14:paraId="4D4C7983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print?: (s: string) =&gt; void,</w:t>
      </w:r>
    </w:p>
    <w:p w14:paraId="09DE85DD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>}) =&gt; (s: string): { ok: true, res: any } | { ok: false, res: undefined } =&gt; {</w:t>
      </w:r>
    </w:p>
    <w:p w14:paraId="38C218A5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let lexems: SmartLexems&lt;L&gt;[];</w:t>
      </w:r>
    </w:p>
    <w:p w14:paraId="093855F9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try {</w:t>
      </w:r>
    </w:p>
    <w:p w14:paraId="5146F7BD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lastRenderedPageBreak/>
        <w:t xml:space="preserve">      lexems = [...lexer(s)];</w:t>
      </w:r>
    </w:p>
    <w:p w14:paraId="2A9AF609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} catch ({</w:t>
      </w:r>
    </w:p>
    <w:p w14:paraId="15DD9216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message, groups, from, to,</w:t>
      </w:r>
    </w:p>
    <w:p w14:paraId="703A0F29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}) {</w:t>
      </w:r>
    </w:p>
    <w:p w14:paraId="7E64886F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print(`Lexer Error: ${message}}`);</w:t>
      </w:r>
    </w:p>
    <w:p w14:paraId="71D303EE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print(`             groups: ${JSON.stringify(groups)}`);</w:t>
      </w:r>
    </w:p>
    <w:p w14:paraId="474ABA2C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print(`             from: ${JSON.stringify(from)}`);</w:t>
      </w:r>
    </w:p>
    <w:p w14:paraId="18D4F571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print(`             to: ${JSON.stringify(to)}`);</w:t>
      </w:r>
    </w:p>
    <w:p w14:paraId="3CD8A028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return { ok: false, res: undefined };</w:t>
      </w:r>
    </w:p>
    <w:p w14:paraId="5D84E988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}</w:t>
      </w:r>
    </w:p>
    <w:p w14:paraId="4EFFFFCA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4E04CC1D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let table: ReturnType&lt;typeof createTable&gt;;</w:t>
      </w:r>
    </w:p>
    <w:p w14:paraId="2917454F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try {</w:t>
      </w:r>
    </w:p>
    <w:p w14:paraId="7CCABA31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table = createTable(lang);</w:t>
      </w:r>
    </w:p>
    <w:p w14:paraId="0855E97B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} catch ({</w:t>
      </w:r>
    </w:p>
    <w:p w14:paraId="62EADAF0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message, X, a, value,</w:t>
      </w:r>
    </w:p>
    <w:p w14:paraId="66DE1F6C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}) {</w:t>
      </w:r>
    </w:p>
    <w:p w14:paraId="72686433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print(`Table Error: ${message}`);</w:t>
      </w:r>
    </w:p>
    <w:p w14:paraId="29D8DCEF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print(`             X: ${JSON.stringify(X)}`);</w:t>
      </w:r>
    </w:p>
    <w:p w14:paraId="7FA07F95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print(`             a: ${JSON.stringify(a)}`);</w:t>
      </w:r>
    </w:p>
    <w:p w14:paraId="4B4B7143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print(`             value: ${JSON.stringify(value)}`);</w:t>
      </w:r>
    </w:p>
    <w:p w14:paraId="2844F42E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return { ok: false, res: undefined };</w:t>
      </w:r>
    </w:p>
    <w:p w14:paraId="78583E35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}</w:t>
      </w:r>
    </w:p>
    <w:p w14:paraId="6C576B9D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70C869AE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let indexLexem = 0;</w:t>
      </w:r>
    </w:p>
    <w:p w14:paraId="538B3DF5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const calc = (nterm: string): any =&gt; {</w:t>
      </w:r>
    </w:p>
    <w:p w14:paraId="1FD4C2B0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const currentLexem = lexems.at(indexLexem);</w:t>
      </w:r>
    </w:p>
    <w:p w14:paraId="403D95E1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const currentLexemType = currentLexem ? currentLexem.type : EOF;</w:t>
      </w:r>
    </w:p>
    <w:p w14:paraId="71D8219D" w14:textId="52CDFBC5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const detaXA = table[nterm]?.[currentLexemType];</w:t>
      </w:r>
    </w:p>
    <w:p w14:paraId="0B8E6A9E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719CD622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if (detaXA === undefined) {</w:t>
      </w:r>
    </w:p>
    <w:p w14:paraId="28CFD309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  throw {</w:t>
      </w:r>
    </w:p>
    <w:p w14:paraId="47DFBD56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    message: 'no transition between nterm &amp; term',</w:t>
      </w:r>
    </w:p>
    <w:p w14:paraId="6D6F6781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    nterm,</w:t>
      </w:r>
    </w:p>
    <w:p w14:paraId="65E2A2D7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    term: currentLexem,</w:t>
      </w:r>
    </w:p>
    <w:p w14:paraId="428E105C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  };</w:t>
      </w:r>
    </w:p>
    <w:p w14:paraId="5F1675BB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}</w:t>
      </w:r>
    </w:p>
    <w:p w14:paraId="7BAF7EBE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169E29E0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const res = detaXA.map((v) =&gt; {</w:t>
      </w:r>
    </w:p>
    <w:p w14:paraId="4CB92AC0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  if (v.type === 'term') {</w:t>
      </w:r>
    </w:p>
    <w:p w14:paraId="76A9E050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    const now = lexems.at(indexLexem);</w:t>
      </w:r>
    </w:p>
    <w:p w14:paraId="6E0F51B9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    if (v.value !== now?.type) {</w:t>
      </w:r>
    </w:p>
    <w:p w14:paraId="5CBF1F5D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      throw {</w:t>
      </w:r>
    </w:p>
    <w:p w14:paraId="2B23280D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        message: 'unexpected term',</w:t>
      </w:r>
    </w:p>
    <w:p w14:paraId="7EC43876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        nterm,</w:t>
      </w:r>
    </w:p>
    <w:p w14:paraId="48B6FA7B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        term: [v.value, now],</w:t>
      </w:r>
    </w:p>
    <w:p w14:paraId="2EB42504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      };</w:t>
      </w:r>
    </w:p>
    <w:p w14:paraId="4FFCC63F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    }</w:t>
      </w:r>
    </w:p>
    <w:p w14:paraId="2F4E36C7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    indexLexem++;</w:t>
      </w:r>
    </w:p>
    <w:p w14:paraId="66984C9A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    return now;</w:t>
      </w:r>
    </w:p>
    <w:p w14:paraId="7BBFA7C1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  }</w:t>
      </w:r>
    </w:p>
    <w:p w14:paraId="029381F7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  return calc(v.value);</w:t>
      </w:r>
    </w:p>
    <w:p w14:paraId="6FED951A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});</w:t>
      </w:r>
    </w:p>
    <w:p w14:paraId="087E0561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7052A33C" w14:textId="434083B1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const aggreg = aggregate[nterm];</w:t>
      </w:r>
    </w:p>
    <w:p w14:paraId="2D4D1FB9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if (aggreg) {</w:t>
      </w:r>
    </w:p>
    <w:p w14:paraId="02C6B77B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  return aggreg(...res);</w:t>
      </w:r>
    </w:p>
    <w:p w14:paraId="1C7990CC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lastRenderedPageBreak/>
        <w:t xml:space="preserve">      }</w:t>
      </w:r>
    </w:p>
    <w:p w14:paraId="7EB4B4E7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// @ts-ignore</w:t>
      </w:r>
    </w:p>
    <w:p w14:paraId="758D0E1B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res.nterm = nterm;</w:t>
      </w:r>
    </w:p>
    <w:p w14:paraId="3F631C51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return res;</w:t>
      </w:r>
    </w:p>
    <w:p w14:paraId="584228AA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};</w:t>
      </w:r>
    </w:p>
    <w:p w14:paraId="7D1EE868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25C6D824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let res;</w:t>
      </w:r>
    </w:p>
    <w:p w14:paraId="585EA861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try {</w:t>
      </w:r>
    </w:p>
    <w:p w14:paraId="426E8022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res = calc(lang.axiom);</w:t>
      </w:r>
    </w:p>
    <w:p w14:paraId="24366B99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} catch ({ message, nterm, currentLexem }) {</w:t>
      </w:r>
    </w:p>
    <w:p w14:paraId="56CA9EDA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print(`Calc Error: ${message}`);</w:t>
      </w:r>
    </w:p>
    <w:p w14:paraId="363CFBF8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print(`            nterm: ${JSON.stringify(nterm)}`);</w:t>
      </w:r>
    </w:p>
    <w:p w14:paraId="5C9B2CB6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print(`            term: ${JSON.stringify(currentLexem)}`);</w:t>
      </w:r>
    </w:p>
    <w:p w14:paraId="480F373B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  return { ok: false, res: undefined };</w:t>
      </w:r>
    </w:p>
    <w:p w14:paraId="0AC6A89B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}</w:t>
      </w:r>
    </w:p>
    <w:p w14:paraId="023EF171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43C13931" w14:textId="77777777" w:rsidR="006F6F03" w:rsidRPr="006F6F03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  return { ok: true, res };</w:t>
      </w:r>
    </w:p>
    <w:p w14:paraId="05CBA411" w14:textId="66BBEF08" w:rsidR="00A91FEC" w:rsidRPr="003A6830" w:rsidRDefault="006F6F03" w:rsidP="006F6F0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6F6F03">
        <w:rPr>
          <w:lang w:val="en-US"/>
        </w:rPr>
        <w:t xml:space="preserve">  };</w:t>
      </w:r>
    </w:p>
    <w:p w14:paraId="58E44EC6" w14:textId="217609A8" w:rsidR="003A6830" w:rsidRPr="006F6F03" w:rsidRDefault="008D3600" w:rsidP="00A91FEC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6F6F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90E9B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6F6F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39ED" w:rsidRPr="006F6F03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Pr="006F6F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F6F03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 предсказывающего разбора, работающего на основе порожденной таблицы</w:t>
      </w:r>
    </w:p>
    <w:p w14:paraId="567FADEF" w14:textId="77777777" w:rsidR="003E304A" w:rsidRPr="000B344D" w:rsidRDefault="003E304A" w:rsidP="003E304A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7B409A5D" w14:textId="76E1BA06" w:rsidR="003E304A" w:rsidRPr="00FB145F" w:rsidRDefault="00833EB8" w:rsidP="00833EB8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лабораторной работы было </w:t>
      </w:r>
      <w:r w:rsidR="00FB14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приобретен навык разработки </w:t>
      </w:r>
      <w:r w:rsidR="00A465C6">
        <w:rPr>
          <w:rFonts w:ascii="Times New Roman" w:eastAsia="Times New Roman" w:hAnsi="Times New Roman" w:cs="Times New Roman"/>
          <w:sz w:val="28"/>
          <w:szCs w:val="28"/>
          <w:lang w:val="ru-RU"/>
        </w:rPr>
        <w:t>синтаксического анализатора на основе предсказывающего анализа</w:t>
      </w:r>
      <w:r w:rsidR="00FB145F" w:rsidRPr="00FB145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3E304A" w:rsidRPr="00FB145F" w:rsidSect="00066DD4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/>
    <w:sdtContent>
      <w:p w14:paraId="00048A55" w14:textId="77777777" w:rsidR="00066DD4" w:rsidRDefault="00066DD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6B5" w:rsidRPr="00D506B5">
          <w:rPr>
            <w:noProof/>
            <w:lang w:val="ru-RU"/>
          </w:rPr>
          <w:t>2</w:t>
        </w:r>
        <w: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722BB"/>
    <w:multiLevelType w:val="hybridMultilevel"/>
    <w:tmpl w:val="5682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4F57AB"/>
    <w:multiLevelType w:val="hybridMultilevel"/>
    <w:tmpl w:val="E730D7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0D06A2"/>
    <w:multiLevelType w:val="hybridMultilevel"/>
    <w:tmpl w:val="6DC6B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A84753"/>
    <w:multiLevelType w:val="hybridMultilevel"/>
    <w:tmpl w:val="568CAFC0"/>
    <w:lvl w:ilvl="0" w:tplc="FDFEA0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DC6A75"/>
    <w:multiLevelType w:val="hybridMultilevel"/>
    <w:tmpl w:val="A7FE41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5513165">
    <w:abstractNumId w:val="1"/>
  </w:num>
  <w:num w:numId="2" w16cid:durableId="393548036">
    <w:abstractNumId w:val="8"/>
  </w:num>
  <w:num w:numId="3" w16cid:durableId="2087261161">
    <w:abstractNumId w:val="7"/>
  </w:num>
  <w:num w:numId="4" w16cid:durableId="327100973">
    <w:abstractNumId w:val="4"/>
  </w:num>
  <w:num w:numId="5" w16cid:durableId="984626695">
    <w:abstractNumId w:val="5"/>
  </w:num>
  <w:num w:numId="6" w16cid:durableId="1934777089">
    <w:abstractNumId w:val="6"/>
  </w:num>
  <w:num w:numId="7" w16cid:durableId="530650453">
    <w:abstractNumId w:val="9"/>
  </w:num>
  <w:num w:numId="8" w16cid:durableId="1894851736">
    <w:abstractNumId w:val="0"/>
  </w:num>
  <w:num w:numId="9" w16cid:durableId="191769757">
    <w:abstractNumId w:val="3"/>
  </w:num>
  <w:num w:numId="10" w16cid:durableId="508257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66DD4"/>
    <w:rsid w:val="000B344D"/>
    <w:rsid w:val="00125D87"/>
    <w:rsid w:val="00163508"/>
    <w:rsid w:val="001C7084"/>
    <w:rsid w:val="001D3C70"/>
    <w:rsid w:val="00222C03"/>
    <w:rsid w:val="002244FC"/>
    <w:rsid w:val="002858E0"/>
    <w:rsid w:val="002B172D"/>
    <w:rsid w:val="00354CB7"/>
    <w:rsid w:val="00390E9B"/>
    <w:rsid w:val="003A6830"/>
    <w:rsid w:val="003B218A"/>
    <w:rsid w:val="003E2F67"/>
    <w:rsid w:val="003E304A"/>
    <w:rsid w:val="003F27BB"/>
    <w:rsid w:val="00416AF9"/>
    <w:rsid w:val="0043102F"/>
    <w:rsid w:val="00473F00"/>
    <w:rsid w:val="004F1914"/>
    <w:rsid w:val="005626DD"/>
    <w:rsid w:val="00596320"/>
    <w:rsid w:val="00602630"/>
    <w:rsid w:val="0061627C"/>
    <w:rsid w:val="006820A1"/>
    <w:rsid w:val="006B39ED"/>
    <w:rsid w:val="006F6F03"/>
    <w:rsid w:val="00764A18"/>
    <w:rsid w:val="007B493D"/>
    <w:rsid w:val="007E0C71"/>
    <w:rsid w:val="00804977"/>
    <w:rsid w:val="00833EB8"/>
    <w:rsid w:val="0085489D"/>
    <w:rsid w:val="00870EBE"/>
    <w:rsid w:val="008C1AB5"/>
    <w:rsid w:val="008C5DEF"/>
    <w:rsid w:val="008D3600"/>
    <w:rsid w:val="008E20EB"/>
    <w:rsid w:val="009057D2"/>
    <w:rsid w:val="00907EE4"/>
    <w:rsid w:val="009A7EAA"/>
    <w:rsid w:val="009F3ED4"/>
    <w:rsid w:val="00A465C6"/>
    <w:rsid w:val="00A91FEC"/>
    <w:rsid w:val="00B9346E"/>
    <w:rsid w:val="00C428BF"/>
    <w:rsid w:val="00CF4BAC"/>
    <w:rsid w:val="00D506B5"/>
    <w:rsid w:val="00D8131E"/>
    <w:rsid w:val="00D84151"/>
    <w:rsid w:val="00DC4DA3"/>
    <w:rsid w:val="00DF1D28"/>
    <w:rsid w:val="00E736BD"/>
    <w:rsid w:val="00F41973"/>
    <w:rsid w:val="00FB145F"/>
    <w:rsid w:val="00FD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93</TotalTime>
  <Pages>8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8</cp:revision>
  <cp:lastPrinted>2019-11-02T17:16:00Z</cp:lastPrinted>
  <dcterms:created xsi:type="dcterms:W3CDTF">2022-02-15T08:11:00Z</dcterms:created>
  <dcterms:modified xsi:type="dcterms:W3CDTF">2022-05-03T16:49:00Z</dcterms:modified>
</cp:coreProperties>
</file>