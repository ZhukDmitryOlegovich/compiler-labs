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46C8020C" w:rsidR="002858E0" w:rsidRPr="00DC4DA3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DC4DA3" w:rsidRPr="00DC4DA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</w:p>
    <w:p w14:paraId="3249AD96" w14:textId="131D521F" w:rsidR="002858E0" w:rsidRPr="00DC4DA3" w:rsidRDefault="00DC4DA3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Раскрутка самоприменимого компилятора</w:t>
      </w:r>
    </w:p>
    <w:p w14:paraId="4F952B15" w14:textId="77777777" w:rsidR="00D506B5" w:rsidRPr="00D506B5" w:rsidRDefault="00D506B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«Конструирование компиляторов»</w:t>
      </w:r>
    </w:p>
    <w:p w14:paraId="28A2AB6F" w14:textId="35102C25" w:rsidR="002858E0" w:rsidRPr="00DC4DA3" w:rsidRDefault="008D3600" w:rsidP="00D506B5">
      <w:pPr>
        <w:spacing w:after="9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DC4DA3" w:rsidRPr="003A6830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DC4DA3" w:rsidRPr="003A6830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5</w:t>
      </w:r>
    </w:p>
    <w:p w14:paraId="03977CE5" w14:textId="77777777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6F3632D0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ИУ9-6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804977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008B8182" w14:textId="33B9E070" w:rsidR="003B218A" w:rsidRPr="00D506B5" w:rsidRDefault="002244FC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Москва, 202</w:t>
      </w:r>
      <w:r w:rsidR="00DC4DA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14:paraId="02F400EB" w14:textId="77777777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77777777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данной работы является ознакомление с раскруткой самоприменимых компиляторов на примере модельного компилятора. </w:t>
      </w:r>
    </w:p>
    <w:p w14:paraId="10E8BC00" w14:textId="43ED9AF5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15C1C227" w14:textId="320E3155" w:rsidR="00833EB8" w:rsidRPr="00833EB8" w:rsidRDefault="00833EB8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Выполнение лабораторной работы заключается в осуществлении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одного шага раскрутки самоприменимого компилятора Р5 и состоит из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нескольких этапов:</w:t>
      </w:r>
    </w:p>
    <w:p w14:paraId="400AA865" w14:textId="608B7B73" w:rsidR="00833EB8" w:rsidRPr="00833EB8" w:rsidRDefault="00833EB8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1. добавление во входной язык компилятора Р5 новых возможностей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(см. таблицу 1) путём редактирования его исходного текста, в результате чего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должен получиться файл </w:t>
      </w:r>
      <w:r w:rsidRPr="003A6830">
        <w:rPr>
          <w:rFonts w:ascii="Courier New" w:eastAsia="Times New Roman" w:hAnsi="Courier New" w:cs="Courier New"/>
          <w:sz w:val="28"/>
          <w:szCs w:val="28"/>
          <w:lang w:val="ru-RU"/>
        </w:rPr>
        <w:t>pcom2.pas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(следует сначала скопировать </w:t>
      </w:r>
      <w:r w:rsidRPr="003A6830">
        <w:rPr>
          <w:rFonts w:ascii="Courier New" w:eastAsia="Times New Roman" w:hAnsi="Courier New" w:cs="Courier New"/>
          <w:sz w:val="28"/>
          <w:szCs w:val="28"/>
          <w:lang w:val="ru-RU"/>
        </w:rPr>
        <w:t>pcom.pas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A6830">
        <w:rPr>
          <w:rFonts w:ascii="Courier New" w:eastAsia="Times New Roman" w:hAnsi="Courier New" w:cs="Courier New"/>
          <w:sz w:val="28"/>
          <w:szCs w:val="28"/>
          <w:lang w:val="ru-RU"/>
        </w:rPr>
        <w:t>pcom2.pas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, а потом вносить в него правки);</w:t>
      </w:r>
    </w:p>
    <w:p w14:paraId="22321088" w14:textId="36975838" w:rsidR="00833EB8" w:rsidRPr="00833EB8" w:rsidRDefault="00833EB8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компиляция </w:t>
      </w:r>
      <w:r w:rsidRPr="003A6830">
        <w:rPr>
          <w:rFonts w:ascii="Courier New" w:eastAsia="Times New Roman" w:hAnsi="Courier New" w:cs="Courier New"/>
          <w:sz w:val="28"/>
          <w:szCs w:val="28"/>
          <w:lang w:val="ru-RU"/>
        </w:rPr>
        <w:t>pcom2.pas</w:t>
      </w:r>
      <w:r w:rsidR="003A6830" w:rsidRPr="003A6830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которая может осуществляться как бинарной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версией компилятора, так и версией, представленной в псевдокоде (бинарная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— быстрее);</w:t>
      </w:r>
    </w:p>
    <w:p w14:paraId="1E3564AE" w14:textId="32AE056D" w:rsidR="00833EB8" w:rsidRPr="00833EB8" w:rsidRDefault="00833EB8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проверка работоспособности </w:t>
      </w:r>
      <w:r w:rsidRPr="003A6830">
        <w:rPr>
          <w:rFonts w:ascii="Courier New" w:eastAsia="Times New Roman" w:hAnsi="Courier New" w:cs="Courier New"/>
          <w:sz w:val="28"/>
          <w:szCs w:val="28"/>
          <w:lang w:val="ru-RU"/>
        </w:rPr>
        <w:t>pcom2.pas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небольшой программе,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которой обязательно должны использоваться новые возможности языка;</w:t>
      </w:r>
    </w:p>
    <w:p w14:paraId="5EF69F83" w14:textId="554F6244" w:rsidR="00833EB8" w:rsidRPr="00833EB8" w:rsidRDefault="00833EB8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внесение изменений в </w:t>
      </w:r>
      <w:r w:rsidRPr="003A6830">
        <w:rPr>
          <w:rFonts w:ascii="Courier New" w:eastAsia="Times New Roman" w:hAnsi="Courier New" w:cs="Courier New"/>
          <w:sz w:val="28"/>
          <w:szCs w:val="28"/>
          <w:lang w:val="ru-RU"/>
        </w:rPr>
        <w:t>pcom2.pas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, связанных с использованием новых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возможностей языка, и сохранение новой версии исходного текста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компилятора в файле </w:t>
      </w:r>
      <w:r w:rsidRPr="003A6830">
        <w:rPr>
          <w:rFonts w:ascii="Courier New" w:eastAsia="Times New Roman" w:hAnsi="Courier New" w:cs="Courier New"/>
          <w:sz w:val="28"/>
          <w:szCs w:val="28"/>
          <w:lang w:val="ru-RU"/>
        </w:rPr>
        <w:t>pcom3.pas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AAF5771" w14:textId="29858896" w:rsidR="00833EB8" w:rsidRPr="00833EB8" w:rsidRDefault="00833EB8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завершение шага раскрутки путём компиляции </w:t>
      </w:r>
      <w:r w:rsidRPr="003A6830">
        <w:rPr>
          <w:rFonts w:ascii="Courier New" w:eastAsia="Times New Roman" w:hAnsi="Courier New" w:cs="Courier New"/>
          <w:sz w:val="28"/>
          <w:szCs w:val="28"/>
          <w:lang w:val="ru-RU"/>
        </w:rPr>
        <w:t>pcom3.pas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полученного на этапе 2 псевдокода компилятора;</w:t>
      </w:r>
    </w:p>
    <w:p w14:paraId="5B83AADC" w14:textId="51927128" w:rsidR="00833EB8" w:rsidRPr="00833EB8" w:rsidRDefault="00833EB8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6. разница между файлами </w:t>
      </w:r>
      <w:r w:rsidRPr="003A6830">
        <w:rPr>
          <w:rFonts w:ascii="Courier New" w:eastAsia="Times New Roman" w:hAnsi="Courier New" w:cs="Courier New"/>
          <w:sz w:val="28"/>
          <w:szCs w:val="28"/>
          <w:lang w:val="ru-RU"/>
        </w:rPr>
        <w:t>pcom.pas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3A6830">
        <w:rPr>
          <w:rFonts w:ascii="Courier New" w:eastAsia="Times New Roman" w:hAnsi="Courier New" w:cs="Courier New"/>
          <w:sz w:val="28"/>
          <w:szCs w:val="28"/>
          <w:lang w:val="ru-RU"/>
        </w:rPr>
        <w:t>pcom2.pas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(отображаемая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командой </w:t>
      </w:r>
      <w:r w:rsidRPr="003A6830">
        <w:rPr>
          <w:rFonts w:ascii="Courier New" w:eastAsia="Times New Roman" w:hAnsi="Courier New" w:cs="Courier New"/>
          <w:sz w:val="28"/>
          <w:szCs w:val="28"/>
          <w:lang w:val="ru-RU"/>
        </w:rPr>
        <w:t>diff -u pcom.pas pcom2.pas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) должна демонстрировать изменения,</w:t>
      </w:r>
      <w:r w:rsidR="003A68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внесённые в логику работы компилятора;</w:t>
      </w:r>
    </w:p>
    <w:p w14:paraId="65D3DCAF" w14:textId="4190302E" w:rsidR="008D3600" w:rsidRDefault="00833EB8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7. разница между файлами </w:t>
      </w:r>
      <w:r w:rsidRPr="003A6830">
        <w:rPr>
          <w:rFonts w:ascii="Courier New" w:eastAsia="Times New Roman" w:hAnsi="Courier New" w:cs="Courier New"/>
          <w:sz w:val="28"/>
          <w:szCs w:val="28"/>
          <w:lang w:val="ru-RU"/>
        </w:rPr>
        <w:t>pcom2.pas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3A6830">
        <w:rPr>
          <w:rFonts w:ascii="Courier New" w:eastAsia="Times New Roman" w:hAnsi="Courier New" w:cs="Courier New"/>
          <w:sz w:val="28"/>
          <w:szCs w:val="28"/>
          <w:lang w:val="ru-RU"/>
        </w:rPr>
        <w:t>pcom3.pas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(отображаемая</w:t>
      </w:r>
      <w:r w:rsidR="003A68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командой </w:t>
      </w:r>
      <w:r w:rsidRPr="003A6830">
        <w:rPr>
          <w:rFonts w:ascii="Courier New" w:eastAsia="Times New Roman" w:hAnsi="Courier New" w:cs="Courier New"/>
          <w:sz w:val="28"/>
          <w:szCs w:val="28"/>
          <w:lang w:val="ru-RU"/>
        </w:rPr>
        <w:t>diff -u pcom2.pas pcom3.pas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) должна демонстрировать новые</w:t>
      </w:r>
      <w:r w:rsidR="003A68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возможности языка.</w:t>
      </w:r>
    </w:p>
    <w:p w14:paraId="484F754F" w14:textId="78743521" w:rsidR="003A683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</w:t>
      </w:r>
    </w:p>
    <w:p w14:paraId="49099887" w14:textId="7DFE840A" w:rsidR="003A6830" w:rsidRPr="003A683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Добавить в строковые литералы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Escape</w:t>
      </w:r>
      <w:r w:rsidRPr="003A68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последовательности </w:t>
      </w:r>
      <w:r w:rsidRPr="003A6830">
        <w:rPr>
          <w:rFonts w:ascii="Courier New" w:eastAsia="Times New Roman" w:hAnsi="Courier New" w:cs="Courier New"/>
          <w:bCs/>
          <w:sz w:val="28"/>
          <w:szCs w:val="28"/>
          <w:lang w:val="ru-RU"/>
        </w:rPr>
        <w:t>\</w:t>
      </w:r>
      <w:r w:rsidRPr="003A6830">
        <w:rPr>
          <w:rFonts w:ascii="Courier New" w:eastAsia="Times New Roman" w:hAnsi="Courier New" w:cs="Courier New"/>
          <w:bCs/>
          <w:sz w:val="28"/>
          <w:szCs w:val="28"/>
          <w:lang w:val="en-US"/>
        </w:rPr>
        <w:t>a</w:t>
      </w:r>
      <w:r w:rsidRPr="003A68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3A6830">
        <w:rPr>
          <w:rFonts w:ascii="Courier New" w:eastAsia="Times New Roman" w:hAnsi="Courier New" w:cs="Courier New"/>
          <w:bCs/>
          <w:sz w:val="28"/>
          <w:szCs w:val="28"/>
          <w:lang w:val="ru-RU"/>
        </w:rPr>
        <w:t>\</w:t>
      </w:r>
      <w:r w:rsidRPr="003A6830">
        <w:rPr>
          <w:rFonts w:ascii="Courier New" w:eastAsia="Times New Roman" w:hAnsi="Courier New" w:cs="Courier New"/>
          <w:bCs/>
          <w:sz w:val="28"/>
          <w:szCs w:val="28"/>
          <w:lang w:val="en-US"/>
        </w:rPr>
        <w:t>b</w:t>
      </w:r>
      <w:r w:rsidRPr="003A68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</w:t>
      </w:r>
      <w:r w:rsidRPr="003A6830">
        <w:rPr>
          <w:rFonts w:ascii="Courier New" w:eastAsia="Times New Roman" w:hAnsi="Courier New" w:cs="Courier New"/>
          <w:bCs/>
          <w:sz w:val="28"/>
          <w:szCs w:val="28"/>
          <w:lang w:val="ru-RU"/>
        </w:rPr>
        <w:t>\</w:t>
      </w:r>
      <w:r w:rsidRPr="003A6830">
        <w:rPr>
          <w:rFonts w:ascii="Courier New" w:eastAsia="Times New Roman" w:hAnsi="Courier New" w:cs="Courier New"/>
          <w:bCs/>
          <w:sz w:val="28"/>
          <w:szCs w:val="28"/>
          <w:lang w:val="en-US"/>
        </w:rPr>
        <w:t>t</w:t>
      </w:r>
      <w:r w:rsidRPr="003A68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 </w:t>
      </w:r>
      <w:r w:rsidRPr="003A6830">
        <w:rPr>
          <w:rFonts w:ascii="Courier New" w:eastAsia="Times New Roman" w:hAnsi="Courier New" w:cs="Courier New"/>
          <w:bCs/>
          <w:sz w:val="28"/>
          <w:szCs w:val="28"/>
          <w:lang w:val="ru-RU"/>
        </w:rPr>
        <w:t>\\</w:t>
      </w:r>
      <w:r w:rsidRPr="003A683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3D0F5FB3" w14:textId="2B938505" w:rsidR="003A6830" w:rsidRPr="003A683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133E4F1E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--- pcom.pas    2020-02-15 14:28:44.000000000 +0300</w:t>
      </w:r>
    </w:p>
    <w:p w14:paraId="586DF243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+++ pcom2.pas   2022-02-08 22:26:37.714496922 +0300</w:t>
      </w:r>
    </w:p>
    <w:p w14:paraId="0CF3CF4E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@@ -1425,7 +1425,17 @@</w:t>
      </w:r>
    </w:p>
    <w:p w14:paraId="0064AA72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 xml:space="preserve">           for i := 1 to strglgth do string[i] := ' ';</w:t>
      </w:r>
    </w:p>
    <w:p w14:paraId="30EB995A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 xml:space="preserve">           repeat</w:t>
      </w:r>
    </w:p>
    <w:p w14:paraId="5966E58A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 xml:space="preserve">             repeat nextch; lgth := lgth + 1;</w:t>
      </w:r>
    </w:p>
    <w:p w14:paraId="5B80D12C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-                   if lgth &lt;= strglgth then string[lgth] := ch</w:t>
      </w:r>
    </w:p>
    <w:p w14:paraId="77E5705B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+                  if lgth &lt;= strglgth then begin</w:t>
      </w:r>
    </w:p>
    <w:p w14:paraId="38143810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+                    if ch = '\' then begin</w:t>
      </w:r>
    </w:p>
    <w:p w14:paraId="7AB791F4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+                      if eol then error(202);</w:t>
      </w:r>
    </w:p>
    <w:p w14:paraId="6F673D2B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+                      nextch;</w:t>
      </w:r>
    </w:p>
    <w:p w14:paraId="66A27A74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+                      if ch = 'a' then string[lgth] := chr(7)</w:t>
      </w:r>
    </w:p>
    <w:p w14:paraId="02409A46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+                      else if ch = 'b' then string[lgth] := chr(8)</w:t>
      </w:r>
    </w:p>
    <w:p w14:paraId="036B12A6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+                      else if ch = 't' then string[lgth] := chr(9)</w:t>
      </w:r>
    </w:p>
    <w:p w14:paraId="3DB72C05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+                      else if ch = '\' then string[lgth] := chr(92)</w:t>
      </w:r>
    </w:p>
    <w:p w14:paraId="372091C0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+                      else string[lgth] := ch;</w:t>
      </w:r>
    </w:p>
    <w:p w14:paraId="77844A6A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+                    end else string[lgth] := ch;</w:t>
      </w:r>
    </w:p>
    <w:p w14:paraId="2927B248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+                  end</w:t>
      </w:r>
    </w:p>
    <w:p w14:paraId="72EF2BAD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 xml:space="preserve">             until (eol) or (ch = '''');</w:t>
      </w:r>
    </w:p>
    <w:p w14:paraId="5C6B7C8A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 xml:space="preserve">             if eol then error(202) else nextch</w:t>
      </w:r>
    </w:p>
    <w:p w14:paraId="2C402709" w14:textId="22959B2B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lang w:val="en-US"/>
        </w:rPr>
      </w:pPr>
      <w:r w:rsidRPr="003A6830">
        <w:rPr>
          <w:bCs/>
          <w:lang w:val="en-US"/>
        </w:rPr>
        <w:t xml:space="preserve">           until ch &lt;&gt; '''';</w:t>
      </w:r>
    </w:p>
    <w:p w14:paraId="73A9A7C0" w14:textId="35D0D056" w:rsidR="008D3600" w:rsidRDefault="008D3600" w:rsidP="00163508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3A68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</w:t>
      </w:r>
      <w:r w:rsidR="006B39ED" w:rsidRPr="003A6830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3A68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A6830" w:rsidRPr="003A6830">
        <w:rPr>
          <w:rFonts w:ascii="Times New Roman" w:eastAsia="Times New Roman" w:hAnsi="Times New Roman" w:cs="Times New Roman"/>
          <w:sz w:val="28"/>
          <w:szCs w:val="28"/>
          <w:lang w:val="ru-RU"/>
        </w:rPr>
        <w:t>Разница между файлами pcom.pas и pcom2.pas</w:t>
      </w:r>
    </w:p>
    <w:p w14:paraId="58E44EC6" w14:textId="49AEDE77" w:rsidR="003A6830" w:rsidRPr="003A6830" w:rsidRDefault="003A6830" w:rsidP="003A683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3385DE2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lastRenderedPageBreak/>
        <w:t>--- pcom2.pas   2022-02-08 22:26:37.714496922 +0300</w:t>
      </w:r>
    </w:p>
    <w:p w14:paraId="447660B9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+++ pcom3.pas   2022-02-08 22:29:53.394496641 +0300</w:t>
      </w:r>
    </w:p>
    <w:p w14:paraId="0C6966D6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@@ -1426,13 +1426,13 @@</w:t>
      </w:r>
    </w:p>
    <w:p w14:paraId="429ADA1D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 xml:space="preserve">           repeat</w:t>
      </w:r>
    </w:p>
    <w:p w14:paraId="49AE511E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 xml:space="preserve">             repeat nextch; lgth := lgth + 1;</w:t>
      </w:r>
    </w:p>
    <w:p w14:paraId="3F6AC9C9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 xml:space="preserve">                   if lgth &lt;= strglgth then begin</w:t>
      </w:r>
    </w:p>
    <w:p w14:paraId="7ECBEE58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-                    if ch = '\' then begin</w:t>
      </w:r>
    </w:p>
    <w:p w14:paraId="7083AD5D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+                    if ch = '\\' then begin</w:t>
      </w:r>
    </w:p>
    <w:p w14:paraId="069EAB52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 xml:space="preserve">                       if eol then error(202);</w:t>
      </w:r>
    </w:p>
    <w:p w14:paraId="101F16E0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 xml:space="preserve">                       nextch;</w:t>
      </w:r>
    </w:p>
    <w:p w14:paraId="13BD37B1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 xml:space="preserve">                       if ch = 'a' then string[lgth] := chr(7)</w:t>
      </w:r>
    </w:p>
    <w:p w14:paraId="5D0E2A23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 xml:space="preserve">                       else if ch = 'b' then string[lgth] := chr(8)</w:t>
      </w:r>
    </w:p>
    <w:p w14:paraId="03735A55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 xml:space="preserve">                       else if ch = 't' then string[lgth] := chr(9)</w:t>
      </w:r>
    </w:p>
    <w:p w14:paraId="7B5D2BA4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-                      else if ch = '\' then string[lgth] := chr(92)</w:t>
      </w:r>
    </w:p>
    <w:p w14:paraId="40603EB2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+                      else if ch = '\\' then string[lgth] := chr(92)</w:t>
      </w:r>
    </w:p>
    <w:p w14:paraId="4751FFEA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 xml:space="preserve">                       else string[lgth] := ch;</w:t>
      </w:r>
    </w:p>
    <w:p w14:paraId="2FD39843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 xml:space="preserve">                     end else string[lgth] := ch;</w:t>
      </w:r>
    </w:p>
    <w:p w14:paraId="68B537B1" w14:textId="63851D8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lang w:val="en-US"/>
        </w:rPr>
      </w:pPr>
      <w:r w:rsidRPr="003A6830">
        <w:rPr>
          <w:bCs/>
          <w:lang w:val="en-US"/>
        </w:rPr>
        <w:t xml:space="preserve">                   end</w:t>
      </w:r>
    </w:p>
    <w:p w14:paraId="67E4CDD1" w14:textId="280C3225" w:rsidR="003A6830" w:rsidRPr="003A6830" w:rsidRDefault="003A6830" w:rsidP="003A6830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3A68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A683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3A68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Разница между файлами pcom2.pas и pcom3.pas</w:t>
      </w:r>
    </w:p>
    <w:p w14:paraId="4BD6EEE6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program hello(output);</w:t>
      </w:r>
    </w:p>
    <w:p w14:paraId="0F97D7E2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4F41A2E9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>begin</w:t>
      </w:r>
    </w:p>
    <w:p w14:paraId="2413AC1F" w14:textId="77777777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A6830">
        <w:rPr>
          <w:bCs/>
          <w:lang w:val="en-US"/>
        </w:rPr>
        <w:t xml:space="preserve">   writeln('Hello, \n\tworld!\b\a?')</w:t>
      </w:r>
    </w:p>
    <w:p w14:paraId="6680183D" w14:textId="21BEF52F" w:rsidR="003A6830" w:rsidRPr="003A6830" w:rsidRDefault="003A6830" w:rsidP="003A6830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lang w:val="en-US"/>
        </w:rPr>
      </w:pPr>
      <w:r w:rsidRPr="003A6830">
        <w:rPr>
          <w:bCs/>
          <w:lang w:val="en-US"/>
        </w:rPr>
        <w:t>end.</w:t>
      </w:r>
    </w:p>
    <w:p w14:paraId="4E957393" w14:textId="68E20345" w:rsidR="003E304A" w:rsidRPr="003A6830" w:rsidRDefault="003A6830" w:rsidP="007B493D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3A68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A683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3A683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3A6830">
        <w:rPr>
          <w:rFonts w:ascii="Times New Roman" w:eastAsia="Times New Roman" w:hAnsi="Times New Roman" w:cs="Times New Roman"/>
          <w:sz w:val="28"/>
          <w:szCs w:val="28"/>
          <w:lang w:val="ru-RU"/>
        </w:rPr>
        <w:t>рограмма для тестирования изменений</w:t>
      </w:r>
    </w:p>
    <w:p w14:paraId="567FADEF" w14:textId="77777777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B409A5D" w14:textId="3C52A414" w:rsidR="003E304A" w:rsidRPr="00833EB8" w:rsidRDefault="00833EB8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 работы было получено представление о процессе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раскрутки самоприменимых компиляторов на примере модельного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компилятора языка Паскаль.</w:t>
      </w:r>
    </w:p>
    <w:sectPr w:rsidR="003E304A" w:rsidRPr="00833EB8" w:rsidSect="00066DD4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/>
    <w:sdtContent>
      <w:p w14:paraId="00048A55" w14:textId="77777777" w:rsidR="00066DD4" w:rsidRDefault="00066DD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6B5" w:rsidRPr="00D506B5">
          <w:rPr>
            <w:noProof/>
            <w:lang w:val="ru-RU"/>
          </w:rPr>
          <w:t>2</w:t>
        </w:r>
        <w: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6DD4"/>
    <w:rsid w:val="000B344D"/>
    <w:rsid w:val="00125D87"/>
    <w:rsid w:val="00163508"/>
    <w:rsid w:val="001C7084"/>
    <w:rsid w:val="001D3C70"/>
    <w:rsid w:val="00222C03"/>
    <w:rsid w:val="002244FC"/>
    <w:rsid w:val="002858E0"/>
    <w:rsid w:val="00354CB7"/>
    <w:rsid w:val="003A6830"/>
    <w:rsid w:val="003B218A"/>
    <w:rsid w:val="003E304A"/>
    <w:rsid w:val="003F27BB"/>
    <w:rsid w:val="00596320"/>
    <w:rsid w:val="00602630"/>
    <w:rsid w:val="006820A1"/>
    <w:rsid w:val="006B39ED"/>
    <w:rsid w:val="00764A18"/>
    <w:rsid w:val="007B493D"/>
    <w:rsid w:val="007E0C71"/>
    <w:rsid w:val="00804977"/>
    <w:rsid w:val="00833EB8"/>
    <w:rsid w:val="008C5DEF"/>
    <w:rsid w:val="008D3600"/>
    <w:rsid w:val="009057D2"/>
    <w:rsid w:val="00907EE4"/>
    <w:rsid w:val="009A7EAA"/>
    <w:rsid w:val="00B9346E"/>
    <w:rsid w:val="00C428BF"/>
    <w:rsid w:val="00CF4BAC"/>
    <w:rsid w:val="00D506B5"/>
    <w:rsid w:val="00D84151"/>
    <w:rsid w:val="00DC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18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Жук</dc:creator>
  <cp:lastModifiedBy>Дмитрий Жук</cp:lastModifiedBy>
  <cp:revision>4</cp:revision>
  <cp:lastPrinted>2019-11-02T17:16:00Z</cp:lastPrinted>
  <dcterms:created xsi:type="dcterms:W3CDTF">2022-02-15T07:52:00Z</dcterms:created>
  <dcterms:modified xsi:type="dcterms:W3CDTF">2022-02-15T08:10:00Z</dcterms:modified>
</cp:coreProperties>
</file>